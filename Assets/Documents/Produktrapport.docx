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5572" w14:textId="140EA27C" w:rsidR="0048368A" w:rsidRPr="002E29E9" w:rsidRDefault="0048368A" w:rsidP="0048368A">
      <w:pPr>
        <w:pStyle w:val="Titel"/>
        <w:rPr>
          <w:b/>
          <w:bCs/>
        </w:rPr>
      </w:pPr>
      <w:r w:rsidRPr="002E29E9">
        <w:rPr>
          <w:b/>
          <w:bCs/>
        </w:rPr>
        <w:t>PRODUKTRAPPORT</w:t>
      </w:r>
    </w:p>
    <w:p w14:paraId="5840D256" w14:textId="11DA2F9A" w:rsidR="0048368A" w:rsidRPr="002E29E9" w:rsidRDefault="004D095B" w:rsidP="004D095B">
      <w:pPr>
        <w:jc w:val="center"/>
        <w:rPr>
          <w:sz w:val="24"/>
          <w:szCs w:val="24"/>
        </w:rPr>
      </w:pPr>
      <w:r w:rsidRPr="002E29E9">
        <w:rPr>
          <w:sz w:val="24"/>
          <w:szCs w:val="24"/>
        </w:rPr>
        <w:t>Sidernes Verden – Webshop til salg af eventyrlige bøger</w:t>
      </w:r>
    </w:p>
    <w:p w14:paraId="7454289D" w14:textId="77777777" w:rsidR="004D095B" w:rsidRPr="002E29E9" w:rsidRDefault="004D095B" w:rsidP="004D095B">
      <w:pPr>
        <w:jc w:val="center"/>
      </w:pPr>
    </w:p>
    <w:p w14:paraId="575697BD" w14:textId="63AEB143" w:rsidR="00D5413C" w:rsidRPr="002E29E9" w:rsidRDefault="00D5413C" w:rsidP="0048368A">
      <w:pPr>
        <w:pStyle w:val="Foto"/>
        <w:spacing w:before="0"/>
      </w:pPr>
      <w:r w:rsidRPr="002E29E9">
        <w:rPr>
          <w:noProof/>
          <w:lang w:eastAsia="da-DK"/>
        </w:rPr>
        <w:drawing>
          <wp:inline distT="0" distB="0" distL="0" distR="0" wp14:anchorId="6CD67D33" wp14:editId="7B8DFB12">
            <wp:extent cx="5440680" cy="3611880"/>
            <wp:effectExtent l="0" t="0" r="7620" b="7620"/>
            <wp:docPr id="3" name="Billede 3" descr="Søjler set nedefra i perspektiv med blå himmel oven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14:paraId="22C957F7" w14:textId="5EB6DA57" w:rsidR="0037754A" w:rsidRPr="002E29E9" w:rsidRDefault="00860D3B" w:rsidP="00D11EFE">
      <w:pPr>
        <w:pStyle w:val="Kontaktoplysninger"/>
      </w:pPr>
      <w:r w:rsidRPr="002E29E9">
        <w:t>Michael Aggerholm</w:t>
      </w:r>
      <w:r w:rsidR="00D5413C" w:rsidRPr="002E29E9">
        <w:rPr>
          <w:lang w:bidi="da-DK"/>
        </w:rPr>
        <w:t xml:space="preserve"> | </w:t>
      </w:r>
      <w:r w:rsidRPr="002E29E9">
        <w:t>Svendeprøve</w:t>
      </w:r>
      <w:r w:rsidR="00D5413C" w:rsidRPr="002E29E9">
        <w:rPr>
          <w:lang w:bidi="da-DK"/>
        </w:rPr>
        <w:t xml:space="preserve"> | </w:t>
      </w:r>
      <w:r w:rsidR="002F05A2" w:rsidRPr="002E29E9">
        <w:rPr>
          <w:lang w:bidi="da-DK"/>
        </w:rPr>
        <w:t xml:space="preserve">9. april - </w:t>
      </w:r>
      <w:r w:rsidRPr="002E29E9">
        <w:t xml:space="preserve">14. </w:t>
      </w:r>
      <w:r w:rsidR="002F05A2" w:rsidRPr="002E29E9">
        <w:t>m</w:t>
      </w:r>
      <w:r w:rsidRPr="002E29E9">
        <w:t>aj 2024</w:t>
      </w:r>
    </w:p>
    <w:p w14:paraId="4EC5DC0F" w14:textId="56954040" w:rsidR="00D11EFE" w:rsidRPr="002E29E9" w:rsidRDefault="00D11EFE" w:rsidP="00D11EFE">
      <w:pPr>
        <w:pStyle w:val="Kontaktoplysninger"/>
        <w:rPr>
          <w:lang w:bidi="da-DK"/>
        </w:rPr>
      </w:pPr>
      <w:r w:rsidRPr="002E29E9">
        <w:rPr>
          <w:lang w:bidi="da-DK"/>
        </w:rPr>
        <w:t>Datatekniker m. speciale i programmering</w:t>
      </w:r>
    </w:p>
    <w:p w14:paraId="512E61A5" w14:textId="3C4E0F4F" w:rsidR="00C31447" w:rsidRPr="002E29E9" w:rsidRDefault="00C31447" w:rsidP="0037754A">
      <w:r w:rsidRPr="002E29E9">
        <w:br w:type="page"/>
      </w:r>
    </w:p>
    <w:sdt>
      <w:sdtPr>
        <w:rPr>
          <w:rFonts w:asciiTheme="minorHAnsi" w:eastAsiaTheme="minorEastAsia" w:hAnsiTheme="minorHAnsi" w:cstheme="minorBidi"/>
          <w:color w:val="4D322D" w:themeColor="text2"/>
          <w:sz w:val="22"/>
          <w:szCs w:val="22"/>
        </w:rPr>
        <w:id w:val="-278949977"/>
        <w:docPartObj>
          <w:docPartGallery w:val="Table of Contents"/>
          <w:docPartUnique/>
        </w:docPartObj>
      </w:sdtPr>
      <w:sdtEndPr>
        <w:rPr>
          <w:b/>
          <w:bCs/>
        </w:rPr>
      </w:sdtEndPr>
      <w:sdtContent>
        <w:p w14:paraId="1E75ACCF" w14:textId="2BFF2EBB" w:rsidR="00860D3B" w:rsidRPr="004F25CC" w:rsidRDefault="00860D3B">
          <w:pPr>
            <w:pStyle w:val="Overskrift"/>
          </w:pPr>
          <w:r w:rsidRPr="004F25CC">
            <w:t>Indhold</w:t>
          </w:r>
        </w:p>
        <w:p w14:paraId="5BE52A0F" w14:textId="65FF1635" w:rsidR="004F25CC" w:rsidRDefault="00860D3B">
          <w:pPr>
            <w:pStyle w:val="Indholdsfortegnelse1"/>
            <w:tabs>
              <w:tab w:val="right" w:leader="dot" w:pos="8608"/>
            </w:tabs>
            <w:rPr>
              <w:noProof/>
              <w:color w:val="auto"/>
              <w:kern w:val="2"/>
              <w:lang w:eastAsia="da-DK"/>
              <w14:ligatures w14:val="standardContextual"/>
            </w:rPr>
          </w:pPr>
          <w:r w:rsidRPr="004F25CC">
            <w:fldChar w:fldCharType="begin"/>
          </w:r>
          <w:r w:rsidRPr="004F25CC">
            <w:instrText xml:space="preserve"> TOC \o "1-3" \h \z \u </w:instrText>
          </w:r>
          <w:r w:rsidRPr="004F25CC">
            <w:fldChar w:fldCharType="separate"/>
          </w:r>
          <w:hyperlink w:anchor="_Toc164086696" w:history="1">
            <w:r w:rsidR="004F25CC" w:rsidRPr="00782E81">
              <w:rPr>
                <w:rStyle w:val="Hyperlink"/>
                <w:noProof/>
              </w:rPr>
              <w:t>Indledning</w:t>
            </w:r>
            <w:r w:rsidR="004F25CC">
              <w:rPr>
                <w:noProof/>
                <w:webHidden/>
              </w:rPr>
              <w:tab/>
            </w:r>
            <w:r w:rsidR="004F25CC">
              <w:rPr>
                <w:noProof/>
                <w:webHidden/>
              </w:rPr>
              <w:fldChar w:fldCharType="begin"/>
            </w:r>
            <w:r w:rsidR="004F25CC">
              <w:rPr>
                <w:noProof/>
                <w:webHidden/>
              </w:rPr>
              <w:instrText xml:space="preserve"> PAGEREF _Toc164086696 \h </w:instrText>
            </w:r>
            <w:r w:rsidR="004F25CC">
              <w:rPr>
                <w:noProof/>
                <w:webHidden/>
              </w:rPr>
            </w:r>
            <w:r w:rsidR="004F25CC">
              <w:rPr>
                <w:noProof/>
                <w:webHidden/>
              </w:rPr>
              <w:fldChar w:fldCharType="separate"/>
            </w:r>
            <w:r w:rsidR="004F25CC">
              <w:rPr>
                <w:noProof/>
                <w:webHidden/>
              </w:rPr>
              <w:t>3</w:t>
            </w:r>
            <w:r w:rsidR="004F25CC">
              <w:rPr>
                <w:noProof/>
                <w:webHidden/>
              </w:rPr>
              <w:fldChar w:fldCharType="end"/>
            </w:r>
          </w:hyperlink>
        </w:p>
        <w:p w14:paraId="018B7598" w14:textId="09AB5601" w:rsidR="004F25CC" w:rsidRDefault="00000000">
          <w:pPr>
            <w:pStyle w:val="Indholdsfortegnelse1"/>
            <w:tabs>
              <w:tab w:val="right" w:leader="dot" w:pos="8608"/>
            </w:tabs>
            <w:rPr>
              <w:noProof/>
              <w:color w:val="auto"/>
              <w:kern w:val="2"/>
              <w:lang w:eastAsia="da-DK"/>
              <w14:ligatures w14:val="standardContextual"/>
            </w:rPr>
          </w:pPr>
          <w:hyperlink w:anchor="_Toc164086697" w:history="1">
            <w:r w:rsidR="004F25CC" w:rsidRPr="00782E81">
              <w:rPr>
                <w:rStyle w:val="Hyperlink"/>
                <w:noProof/>
              </w:rPr>
              <w:t>Læsevejledning</w:t>
            </w:r>
            <w:r w:rsidR="004F25CC">
              <w:rPr>
                <w:noProof/>
                <w:webHidden/>
              </w:rPr>
              <w:tab/>
            </w:r>
            <w:r w:rsidR="004F25CC">
              <w:rPr>
                <w:noProof/>
                <w:webHidden/>
              </w:rPr>
              <w:fldChar w:fldCharType="begin"/>
            </w:r>
            <w:r w:rsidR="004F25CC">
              <w:rPr>
                <w:noProof/>
                <w:webHidden/>
              </w:rPr>
              <w:instrText xml:space="preserve"> PAGEREF _Toc164086697 \h </w:instrText>
            </w:r>
            <w:r w:rsidR="004F25CC">
              <w:rPr>
                <w:noProof/>
                <w:webHidden/>
              </w:rPr>
            </w:r>
            <w:r w:rsidR="004F25CC">
              <w:rPr>
                <w:noProof/>
                <w:webHidden/>
              </w:rPr>
              <w:fldChar w:fldCharType="separate"/>
            </w:r>
            <w:r w:rsidR="004F25CC">
              <w:rPr>
                <w:noProof/>
                <w:webHidden/>
              </w:rPr>
              <w:t>3</w:t>
            </w:r>
            <w:r w:rsidR="004F25CC">
              <w:rPr>
                <w:noProof/>
                <w:webHidden/>
              </w:rPr>
              <w:fldChar w:fldCharType="end"/>
            </w:r>
          </w:hyperlink>
        </w:p>
        <w:p w14:paraId="5E2AEA29" w14:textId="283BA4F6" w:rsidR="004F25CC" w:rsidRDefault="00000000">
          <w:pPr>
            <w:pStyle w:val="Indholdsfortegnelse1"/>
            <w:tabs>
              <w:tab w:val="right" w:leader="dot" w:pos="8608"/>
            </w:tabs>
            <w:rPr>
              <w:noProof/>
              <w:color w:val="auto"/>
              <w:kern w:val="2"/>
              <w:lang w:eastAsia="da-DK"/>
              <w14:ligatures w14:val="standardContextual"/>
            </w:rPr>
          </w:pPr>
          <w:hyperlink w:anchor="_Toc164086698" w:history="1">
            <w:r w:rsidR="004F25CC" w:rsidRPr="00782E81">
              <w:rPr>
                <w:rStyle w:val="Hyperlink"/>
                <w:noProof/>
              </w:rPr>
              <w:t>Case</w:t>
            </w:r>
            <w:r w:rsidR="004F25CC">
              <w:rPr>
                <w:noProof/>
                <w:webHidden/>
              </w:rPr>
              <w:tab/>
            </w:r>
            <w:r w:rsidR="004F25CC">
              <w:rPr>
                <w:noProof/>
                <w:webHidden/>
              </w:rPr>
              <w:fldChar w:fldCharType="begin"/>
            </w:r>
            <w:r w:rsidR="004F25CC">
              <w:rPr>
                <w:noProof/>
                <w:webHidden/>
              </w:rPr>
              <w:instrText xml:space="preserve"> PAGEREF _Toc164086698 \h </w:instrText>
            </w:r>
            <w:r w:rsidR="004F25CC">
              <w:rPr>
                <w:noProof/>
                <w:webHidden/>
              </w:rPr>
            </w:r>
            <w:r w:rsidR="004F25CC">
              <w:rPr>
                <w:noProof/>
                <w:webHidden/>
              </w:rPr>
              <w:fldChar w:fldCharType="separate"/>
            </w:r>
            <w:r w:rsidR="004F25CC">
              <w:rPr>
                <w:noProof/>
                <w:webHidden/>
              </w:rPr>
              <w:t>4</w:t>
            </w:r>
            <w:r w:rsidR="004F25CC">
              <w:rPr>
                <w:noProof/>
                <w:webHidden/>
              </w:rPr>
              <w:fldChar w:fldCharType="end"/>
            </w:r>
          </w:hyperlink>
        </w:p>
        <w:p w14:paraId="2F660B9A" w14:textId="25DB9FD5" w:rsidR="004F25CC" w:rsidRDefault="00000000">
          <w:pPr>
            <w:pStyle w:val="Indholdsfortegnelse1"/>
            <w:tabs>
              <w:tab w:val="right" w:leader="dot" w:pos="8608"/>
            </w:tabs>
            <w:rPr>
              <w:noProof/>
              <w:color w:val="auto"/>
              <w:kern w:val="2"/>
              <w:lang w:eastAsia="da-DK"/>
              <w14:ligatures w14:val="standardContextual"/>
            </w:rPr>
          </w:pPr>
          <w:hyperlink w:anchor="_Toc164086699" w:history="1">
            <w:r w:rsidR="004F25CC" w:rsidRPr="00782E81">
              <w:rPr>
                <w:rStyle w:val="Hyperlink"/>
                <w:noProof/>
              </w:rPr>
              <w:t>Problemformulering</w:t>
            </w:r>
            <w:r w:rsidR="004F25CC">
              <w:rPr>
                <w:noProof/>
                <w:webHidden/>
              </w:rPr>
              <w:tab/>
            </w:r>
            <w:r w:rsidR="004F25CC">
              <w:rPr>
                <w:noProof/>
                <w:webHidden/>
              </w:rPr>
              <w:fldChar w:fldCharType="begin"/>
            </w:r>
            <w:r w:rsidR="004F25CC">
              <w:rPr>
                <w:noProof/>
                <w:webHidden/>
              </w:rPr>
              <w:instrText xml:space="preserve"> PAGEREF _Toc164086699 \h </w:instrText>
            </w:r>
            <w:r w:rsidR="004F25CC">
              <w:rPr>
                <w:noProof/>
                <w:webHidden/>
              </w:rPr>
            </w:r>
            <w:r w:rsidR="004F25CC">
              <w:rPr>
                <w:noProof/>
                <w:webHidden/>
              </w:rPr>
              <w:fldChar w:fldCharType="separate"/>
            </w:r>
            <w:r w:rsidR="004F25CC">
              <w:rPr>
                <w:noProof/>
                <w:webHidden/>
              </w:rPr>
              <w:t>4</w:t>
            </w:r>
            <w:r w:rsidR="004F25CC">
              <w:rPr>
                <w:noProof/>
                <w:webHidden/>
              </w:rPr>
              <w:fldChar w:fldCharType="end"/>
            </w:r>
          </w:hyperlink>
        </w:p>
        <w:p w14:paraId="78D7D6AD" w14:textId="2A0F56BC" w:rsidR="004F25CC" w:rsidRDefault="00000000">
          <w:pPr>
            <w:pStyle w:val="Indholdsfortegnelse1"/>
            <w:tabs>
              <w:tab w:val="right" w:leader="dot" w:pos="8608"/>
            </w:tabs>
            <w:rPr>
              <w:noProof/>
              <w:color w:val="auto"/>
              <w:kern w:val="2"/>
              <w:lang w:eastAsia="da-DK"/>
              <w14:ligatures w14:val="standardContextual"/>
            </w:rPr>
          </w:pPr>
          <w:hyperlink w:anchor="_Toc164086700" w:history="1">
            <w:r w:rsidR="004F25CC" w:rsidRPr="00782E81">
              <w:rPr>
                <w:rStyle w:val="Hyperlink"/>
                <w:noProof/>
              </w:rPr>
              <w:t>Arkitektur</w:t>
            </w:r>
            <w:r w:rsidR="004F25CC">
              <w:rPr>
                <w:noProof/>
                <w:webHidden/>
              </w:rPr>
              <w:tab/>
            </w:r>
            <w:r w:rsidR="004F25CC">
              <w:rPr>
                <w:noProof/>
                <w:webHidden/>
              </w:rPr>
              <w:fldChar w:fldCharType="begin"/>
            </w:r>
            <w:r w:rsidR="004F25CC">
              <w:rPr>
                <w:noProof/>
                <w:webHidden/>
              </w:rPr>
              <w:instrText xml:space="preserve"> PAGEREF _Toc164086700 \h </w:instrText>
            </w:r>
            <w:r w:rsidR="004F25CC">
              <w:rPr>
                <w:noProof/>
                <w:webHidden/>
              </w:rPr>
            </w:r>
            <w:r w:rsidR="004F25CC">
              <w:rPr>
                <w:noProof/>
                <w:webHidden/>
              </w:rPr>
              <w:fldChar w:fldCharType="separate"/>
            </w:r>
            <w:r w:rsidR="004F25CC">
              <w:rPr>
                <w:noProof/>
                <w:webHidden/>
              </w:rPr>
              <w:t>5</w:t>
            </w:r>
            <w:r w:rsidR="004F25CC">
              <w:rPr>
                <w:noProof/>
                <w:webHidden/>
              </w:rPr>
              <w:fldChar w:fldCharType="end"/>
            </w:r>
          </w:hyperlink>
        </w:p>
        <w:p w14:paraId="0B53B2D9" w14:textId="0347BAB5" w:rsidR="004F25CC" w:rsidRDefault="00000000">
          <w:pPr>
            <w:pStyle w:val="Indholdsfortegnelse1"/>
            <w:tabs>
              <w:tab w:val="right" w:leader="dot" w:pos="8608"/>
            </w:tabs>
            <w:rPr>
              <w:noProof/>
              <w:color w:val="auto"/>
              <w:kern w:val="2"/>
              <w:lang w:eastAsia="da-DK"/>
              <w14:ligatures w14:val="standardContextual"/>
            </w:rPr>
          </w:pPr>
          <w:hyperlink w:anchor="_Toc164086701" w:history="1">
            <w:r w:rsidR="004F25CC" w:rsidRPr="00782E81">
              <w:rPr>
                <w:rStyle w:val="Hyperlink"/>
                <w:noProof/>
              </w:rPr>
              <w:t>Teknisk produktdokumentation</w:t>
            </w:r>
            <w:r w:rsidR="004F25CC">
              <w:rPr>
                <w:noProof/>
                <w:webHidden/>
              </w:rPr>
              <w:tab/>
            </w:r>
            <w:r w:rsidR="004F25CC">
              <w:rPr>
                <w:noProof/>
                <w:webHidden/>
              </w:rPr>
              <w:fldChar w:fldCharType="begin"/>
            </w:r>
            <w:r w:rsidR="004F25CC">
              <w:rPr>
                <w:noProof/>
                <w:webHidden/>
              </w:rPr>
              <w:instrText xml:space="preserve"> PAGEREF _Toc164086701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2500D606" w14:textId="2F2C1E06" w:rsidR="004F25CC" w:rsidRDefault="00000000">
          <w:pPr>
            <w:pStyle w:val="Indholdsfortegnelse2"/>
            <w:tabs>
              <w:tab w:val="right" w:leader="dot" w:pos="8608"/>
            </w:tabs>
            <w:rPr>
              <w:noProof/>
              <w:color w:val="auto"/>
              <w:kern w:val="2"/>
              <w:lang w:eastAsia="da-DK"/>
              <w14:ligatures w14:val="standardContextual"/>
            </w:rPr>
          </w:pPr>
          <w:hyperlink w:anchor="_Toc164086702"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_Toc164086702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2C1F5795" w14:textId="46DFDC8D" w:rsidR="004F25CC" w:rsidRDefault="00000000">
          <w:pPr>
            <w:pStyle w:val="Indholdsfortegnelse3"/>
            <w:tabs>
              <w:tab w:val="right" w:leader="dot" w:pos="8608"/>
            </w:tabs>
            <w:rPr>
              <w:i w:val="0"/>
              <w:iCs w:val="0"/>
              <w:noProof/>
              <w:color w:val="auto"/>
              <w:kern w:val="2"/>
              <w:lang w:eastAsia="da-DK"/>
              <w14:ligatures w14:val="standardContextual"/>
            </w:rPr>
          </w:pPr>
          <w:hyperlink w:anchor="_Toc164086703" w:history="1">
            <w:r w:rsidR="004F25CC" w:rsidRPr="00782E81">
              <w:rPr>
                <w:rStyle w:val="Hyperlink"/>
                <w:noProof/>
              </w:rPr>
              <w:t>Laravel Blade</w:t>
            </w:r>
            <w:r w:rsidR="004F25CC">
              <w:rPr>
                <w:noProof/>
                <w:webHidden/>
              </w:rPr>
              <w:tab/>
            </w:r>
            <w:r w:rsidR="004F25CC">
              <w:rPr>
                <w:noProof/>
                <w:webHidden/>
              </w:rPr>
              <w:fldChar w:fldCharType="begin"/>
            </w:r>
            <w:r w:rsidR="004F25CC">
              <w:rPr>
                <w:noProof/>
                <w:webHidden/>
              </w:rPr>
              <w:instrText xml:space="preserve"> PAGEREF _Toc164086703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496FB9D5" w14:textId="1C8BF700" w:rsidR="004F25CC" w:rsidRDefault="00000000">
          <w:pPr>
            <w:pStyle w:val="Indholdsfortegnelse3"/>
            <w:tabs>
              <w:tab w:val="right" w:leader="dot" w:pos="8608"/>
            </w:tabs>
            <w:rPr>
              <w:i w:val="0"/>
              <w:iCs w:val="0"/>
              <w:noProof/>
              <w:color w:val="auto"/>
              <w:kern w:val="2"/>
              <w:lang w:eastAsia="da-DK"/>
              <w14:ligatures w14:val="standardContextual"/>
            </w:rPr>
          </w:pPr>
          <w:hyperlink w:anchor="_Toc164086704" w:history="1">
            <w:r w:rsidR="004F25CC" w:rsidRPr="00782E81">
              <w:rPr>
                <w:rStyle w:val="Hyperlink"/>
                <w:noProof/>
              </w:rPr>
              <w:t>Bootstrap</w:t>
            </w:r>
            <w:r w:rsidR="004F25CC">
              <w:rPr>
                <w:noProof/>
                <w:webHidden/>
              </w:rPr>
              <w:tab/>
            </w:r>
            <w:r w:rsidR="004F25CC">
              <w:rPr>
                <w:noProof/>
                <w:webHidden/>
              </w:rPr>
              <w:fldChar w:fldCharType="begin"/>
            </w:r>
            <w:r w:rsidR="004F25CC">
              <w:rPr>
                <w:noProof/>
                <w:webHidden/>
              </w:rPr>
              <w:instrText xml:space="preserve"> PAGEREF _Toc164086704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5E38FDE3" w14:textId="47B5F06E" w:rsidR="004F25CC" w:rsidRDefault="00000000">
          <w:pPr>
            <w:pStyle w:val="Indholdsfortegnelse2"/>
            <w:tabs>
              <w:tab w:val="right" w:leader="dot" w:pos="8608"/>
            </w:tabs>
            <w:rPr>
              <w:noProof/>
              <w:color w:val="auto"/>
              <w:kern w:val="2"/>
              <w:lang w:eastAsia="da-DK"/>
              <w14:ligatures w14:val="standardContextual"/>
            </w:rPr>
          </w:pPr>
          <w:hyperlink w:anchor="_Toc164086705"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_Toc164086705 \h </w:instrText>
            </w:r>
            <w:r w:rsidR="004F25CC">
              <w:rPr>
                <w:noProof/>
                <w:webHidden/>
              </w:rPr>
            </w:r>
            <w:r w:rsidR="004F25CC">
              <w:rPr>
                <w:noProof/>
                <w:webHidden/>
              </w:rPr>
              <w:fldChar w:fldCharType="separate"/>
            </w:r>
            <w:r w:rsidR="004F25CC">
              <w:rPr>
                <w:noProof/>
                <w:webHidden/>
              </w:rPr>
              <w:t>6</w:t>
            </w:r>
            <w:r w:rsidR="004F25CC">
              <w:rPr>
                <w:noProof/>
                <w:webHidden/>
              </w:rPr>
              <w:fldChar w:fldCharType="end"/>
            </w:r>
          </w:hyperlink>
        </w:p>
        <w:p w14:paraId="4B70E1AE" w14:textId="26F7B99E" w:rsidR="004F25CC" w:rsidRDefault="00000000">
          <w:pPr>
            <w:pStyle w:val="Indholdsfortegnelse2"/>
            <w:tabs>
              <w:tab w:val="right" w:leader="dot" w:pos="8608"/>
            </w:tabs>
            <w:rPr>
              <w:noProof/>
              <w:color w:val="auto"/>
              <w:kern w:val="2"/>
              <w:lang w:eastAsia="da-DK"/>
              <w14:ligatures w14:val="standardContextual"/>
            </w:rPr>
          </w:pPr>
          <w:hyperlink w:anchor="_Toc164086706"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_Toc164086706 \h </w:instrText>
            </w:r>
            <w:r w:rsidR="004F25CC">
              <w:rPr>
                <w:noProof/>
                <w:webHidden/>
              </w:rPr>
            </w:r>
            <w:r w:rsidR="004F25CC">
              <w:rPr>
                <w:noProof/>
                <w:webHidden/>
              </w:rPr>
              <w:fldChar w:fldCharType="separate"/>
            </w:r>
            <w:r w:rsidR="004F25CC">
              <w:rPr>
                <w:noProof/>
                <w:webHidden/>
              </w:rPr>
              <w:t>7</w:t>
            </w:r>
            <w:r w:rsidR="004F25CC">
              <w:rPr>
                <w:noProof/>
                <w:webHidden/>
              </w:rPr>
              <w:fldChar w:fldCharType="end"/>
            </w:r>
          </w:hyperlink>
        </w:p>
        <w:p w14:paraId="448E9F7C" w14:textId="2A4895C7" w:rsidR="004F25CC" w:rsidRDefault="00000000">
          <w:pPr>
            <w:pStyle w:val="Indholdsfortegnelse1"/>
            <w:tabs>
              <w:tab w:val="right" w:leader="dot" w:pos="8608"/>
            </w:tabs>
            <w:rPr>
              <w:noProof/>
              <w:color w:val="auto"/>
              <w:kern w:val="2"/>
              <w:lang w:eastAsia="da-DK"/>
              <w14:ligatures w14:val="standardContextual"/>
            </w:rPr>
          </w:pPr>
          <w:hyperlink w:anchor="_Toc164086707" w:history="1">
            <w:r w:rsidR="004F25CC" w:rsidRPr="00782E81">
              <w:rPr>
                <w:rStyle w:val="Hyperlink"/>
                <w:noProof/>
              </w:rPr>
              <w:t>Server</w:t>
            </w:r>
            <w:r w:rsidR="004F25CC">
              <w:rPr>
                <w:noProof/>
                <w:webHidden/>
              </w:rPr>
              <w:tab/>
            </w:r>
            <w:r w:rsidR="004F25CC">
              <w:rPr>
                <w:noProof/>
                <w:webHidden/>
              </w:rPr>
              <w:fldChar w:fldCharType="begin"/>
            </w:r>
            <w:r w:rsidR="004F25CC">
              <w:rPr>
                <w:noProof/>
                <w:webHidden/>
              </w:rPr>
              <w:instrText xml:space="preserve"> PAGEREF _Toc164086707 \h </w:instrText>
            </w:r>
            <w:r w:rsidR="004F25CC">
              <w:rPr>
                <w:noProof/>
                <w:webHidden/>
              </w:rPr>
            </w:r>
            <w:r w:rsidR="004F25CC">
              <w:rPr>
                <w:noProof/>
                <w:webHidden/>
              </w:rPr>
              <w:fldChar w:fldCharType="separate"/>
            </w:r>
            <w:r w:rsidR="004F25CC">
              <w:rPr>
                <w:noProof/>
                <w:webHidden/>
              </w:rPr>
              <w:t>8</w:t>
            </w:r>
            <w:r w:rsidR="004F25CC">
              <w:rPr>
                <w:noProof/>
                <w:webHidden/>
              </w:rPr>
              <w:fldChar w:fldCharType="end"/>
            </w:r>
          </w:hyperlink>
        </w:p>
        <w:p w14:paraId="2E8938A1" w14:textId="5EF88243" w:rsidR="004F25CC" w:rsidRDefault="00000000">
          <w:pPr>
            <w:pStyle w:val="Indholdsfortegnelse1"/>
            <w:tabs>
              <w:tab w:val="right" w:leader="dot" w:pos="8608"/>
            </w:tabs>
            <w:rPr>
              <w:noProof/>
              <w:color w:val="auto"/>
              <w:kern w:val="2"/>
              <w:lang w:eastAsia="da-DK"/>
              <w14:ligatures w14:val="standardContextual"/>
            </w:rPr>
          </w:pPr>
          <w:hyperlink w:anchor="_Toc164086708" w:history="1">
            <w:r w:rsidR="004F25CC" w:rsidRPr="00782E81">
              <w:rPr>
                <w:rStyle w:val="Hyperlink"/>
                <w:noProof/>
              </w:rPr>
              <w:t>Versionsstyring</w:t>
            </w:r>
            <w:r w:rsidR="004F25CC">
              <w:rPr>
                <w:noProof/>
                <w:webHidden/>
              </w:rPr>
              <w:tab/>
            </w:r>
            <w:r w:rsidR="004F25CC">
              <w:rPr>
                <w:noProof/>
                <w:webHidden/>
              </w:rPr>
              <w:fldChar w:fldCharType="begin"/>
            </w:r>
            <w:r w:rsidR="004F25CC">
              <w:rPr>
                <w:noProof/>
                <w:webHidden/>
              </w:rPr>
              <w:instrText xml:space="preserve"> PAGEREF _Toc164086708 \h </w:instrText>
            </w:r>
            <w:r w:rsidR="004F25CC">
              <w:rPr>
                <w:noProof/>
                <w:webHidden/>
              </w:rPr>
            </w:r>
            <w:r w:rsidR="004F25CC">
              <w:rPr>
                <w:noProof/>
                <w:webHidden/>
              </w:rPr>
              <w:fldChar w:fldCharType="separate"/>
            </w:r>
            <w:r w:rsidR="004F25CC">
              <w:rPr>
                <w:noProof/>
                <w:webHidden/>
              </w:rPr>
              <w:t>8</w:t>
            </w:r>
            <w:r w:rsidR="004F25CC">
              <w:rPr>
                <w:noProof/>
                <w:webHidden/>
              </w:rPr>
              <w:fldChar w:fldCharType="end"/>
            </w:r>
          </w:hyperlink>
        </w:p>
        <w:p w14:paraId="614E577F" w14:textId="08A96A79" w:rsidR="004F25CC" w:rsidRDefault="00000000">
          <w:pPr>
            <w:pStyle w:val="Indholdsfortegnelse1"/>
            <w:tabs>
              <w:tab w:val="right" w:leader="dot" w:pos="8608"/>
            </w:tabs>
            <w:rPr>
              <w:noProof/>
              <w:color w:val="auto"/>
              <w:kern w:val="2"/>
              <w:lang w:eastAsia="da-DK"/>
              <w14:ligatures w14:val="standardContextual"/>
            </w:rPr>
          </w:pPr>
          <w:hyperlink w:anchor="_Toc164086709" w:history="1">
            <w:r w:rsidR="004F25CC" w:rsidRPr="00782E81">
              <w:rPr>
                <w:rStyle w:val="Hyperlink"/>
                <w:noProof/>
              </w:rPr>
              <w:t>Kravspecifikation</w:t>
            </w:r>
            <w:r w:rsidR="004F25CC">
              <w:rPr>
                <w:noProof/>
                <w:webHidden/>
              </w:rPr>
              <w:tab/>
            </w:r>
            <w:r w:rsidR="004F25CC">
              <w:rPr>
                <w:noProof/>
                <w:webHidden/>
              </w:rPr>
              <w:fldChar w:fldCharType="begin"/>
            </w:r>
            <w:r w:rsidR="004F25CC">
              <w:rPr>
                <w:noProof/>
                <w:webHidden/>
              </w:rPr>
              <w:instrText xml:space="preserve"> PAGEREF _Toc164086709 \h </w:instrText>
            </w:r>
            <w:r w:rsidR="004F25CC">
              <w:rPr>
                <w:noProof/>
                <w:webHidden/>
              </w:rPr>
            </w:r>
            <w:r w:rsidR="004F25CC">
              <w:rPr>
                <w:noProof/>
                <w:webHidden/>
              </w:rPr>
              <w:fldChar w:fldCharType="separate"/>
            </w:r>
            <w:r w:rsidR="004F25CC">
              <w:rPr>
                <w:noProof/>
                <w:webHidden/>
              </w:rPr>
              <w:t>9</w:t>
            </w:r>
            <w:r w:rsidR="004F25CC">
              <w:rPr>
                <w:noProof/>
                <w:webHidden/>
              </w:rPr>
              <w:fldChar w:fldCharType="end"/>
            </w:r>
          </w:hyperlink>
        </w:p>
        <w:p w14:paraId="157F8944" w14:textId="02918452" w:rsidR="004F25CC" w:rsidRDefault="00000000">
          <w:pPr>
            <w:pStyle w:val="Indholdsfortegnelse2"/>
            <w:tabs>
              <w:tab w:val="right" w:leader="dot" w:pos="8608"/>
            </w:tabs>
            <w:rPr>
              <w:noProof/>
              <w:color w:val="auto"/>
              <w:kern w:val="2"/>
              <w:lang w:eastAsia="da-DK"/>
              <w14:ligatures w14:val="standardContextual"/>
            </w:rPr>
          </w:pPr>
          <w:hyperlink w:anchor="_Toc164086710"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_Toc164086710 \h </w:instrText>
            </w:r>
            <w:r w:rsidR="004F25CC">
              <w:rPr>
                <w:noProof/>
                <w:webHidden/>
              </w:rPr>
            </w:r>
            <w:r w:rsidR="004F25CC">
              <w:rPr>
                <w:noProof/>
                <w:webHidden/>
              </w:rPr>
              <w:fldChar w:fldCharType="separate"/>
            </w:r>
            <w:r w:rsidR="004F25CC">
              <w:rPr>
                <w:noProof/>
                <w:webHidden/>
              </w:rPr>
              <w:t>9</w:t>
            </w:r>
            <w:r w:rsidR="004F25CC">
              <w:rPr>
                <w:noProof/>
                <w:webHidden/>
              </w:rPr>
              <w:fldChar w:fldCharType="end"/>
            </w:r>
          </w:hyperlink>
        </w:p>
        <w:p w14:paraId="58C1BF48" w14:textId="4B3D90B6" w:rsidR="004F25CC" w:rsidRDefault="00000000">
          <w:pPr>
            <w:pStyle w:val="Indholdsfortegnelse2"/>
            <w:tabs>
              <w:tab w:val="right" w:leader="dot" w:pos="8608"/>
            </w:tabs>
            <w:rPr>
              <w:noProof/>
              <w:color w:val="auto"/>
              <w:kern w:val="2"/>
              <w:lang w:eastAsia="da-DK"/>
              <w14:ligatures w14:val="standardContextual"/>
            </w:rPr>
          </w:pPr>
          <w:hyperlink w:anchor="_Toc164086711"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_Toc164086711 \h </w:instrText>
            </w:r>
            <w:r w:rsidR="004F25CC">
              <w:rPr>
                <w:noProof/>
                <w:webHidden/>
              </w:rPr>
            </w:r>
            <w:r w:rsidR="004F25CC">
              <w:rPr>
                <w:noProof/>
                <w:webHidden/>
              </w:rPr>
              <w:fldChar w:fldCharType="separate"/>
            </w:r>
            <w:r w:rsidR="004F25CC">
              <w:rPr>
                <w:noProof/>
                <w:webHidden/>
              </w:rPr>
              <w:t>10</w:t>
            </w:r>
            <w:r w:rsidR="004F25CC">
              <w:rPr>
                <w:noProof/>
                <w:webHidden/>
              </w:rPr>
              <w:fldChar w:fldCharType="end"/>
            </w:r>
          </w:hyperlink>
        </w:p>
        <w:p w14:paraId="1BD4153C" w14:textId="4B36D79B" w:rsidR="004F25CC" w:rsidRDefault="00000000">
          <w:pPr>
            <w:pStyle w:val="Indholdsfortegnelse2"/>
            <w:tabs>
              <w:tab w:val="right" w:leader="dot" w:pos="8608"/>
            </w:tabs>
            <w:rPr>
              <w:noProof/>
              <w:color w:val="auto"/>
              <w:kern w:val="2"/>
              <w:lang w:eastAsia="da-DK"/>
              <w14:ligatures w14:val="standardContextual"/>
            </w:rPr>
          </w:pPr>
          <w:hyperlink w:anchor="_Toc164086712"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_Toc164086712 \h </w:instrText>
            </w:r>
            <w:r w:rsidR="004F25CC">
              <w:rPr>
                <w:noProof/>
                <w:webHidden/>
              </w:rPr>
            </w:r>
            <w:r w:rsidR="004F25CC">
              <w:rPr>
                <w:noProof/>
                <w:webHidden/>
              </w:rPr>
              <w:fldChar w:fldCharType="separate"/>
            </w:r>
            <w:r w:rsidR="004F25CC">
              <w:rPr>
                <w:noProof/>
                <w:webHidden/>
              </w:rPr>
              <w:t>11</w:t>
            </w:r>
            <w:r w:rsidR="004F25CC">
              <w:rPr>
                <w:noProof/>
                <w:webHidden/>
              </w:rPr>
              <w:fldChar w:fldCharType="end"/>
            </w:r>
          </w:hyperlink>
        </w:p>
        <w:p w14:paraId="323F5DBD" w14:textId="11669E8B" w:rsidR="004F25CC" w:rsidRDefault="00000000">
          <w:pPr>
            <w:pStyle w:val="Indholdsfortegnelse1"/>
            <w:tabs>
              <w:tab w:val="right" w:leader="dot" w:pos="8608"/>
            </w:tabs>
            <w:rPr>
              <w:noProof/>
              <w:color w:val="auto"/>
              <w:kern w:val="2"/>
              <w:lang w:eastAsia="da-DK"/>
              <w14:ligatures w14:val="standardContextual"/>
            </w:rPr>
          </w:pPr>
          <w:hyperlink w:anchor="_Toc164086713" w:history="1">
            <w:r w:rsidR="004F25CC" w:rsidRPr="00782E81">
              <w:rPr>
                <w:rStyle w:val="Hyperlink"/>
                <w:noProof/>
              </w:rPr>
              <w:t>Testspecifikation</w:t>
            </w:r>
            <w:r w:rsidR="004F25CC">
              <w:rPr>
                <w:noProof/>
                <w:webHidden/>
              </w:rPr>
              <w:tab/>
            </w:r>
            <w:r w:rsidR="004F25CC">
              <w:rPr>
                <w:noProof/>
                <w:webHidden/>
              </w:rPr>
              <w:fldChar w:fldCharType="begin"/>
            </w:r>
            <w:r w:rsidR="004F25CC">
              <w:rPr>
                <w:noProof/>
                <w:webHidden/>
              </w:rPr>
              <w:instrText xml:space="preserve"> PAGEREF _Toc164086713 \h </w:instrText>
            </w:r>
            <w:r w:rsidR="004F25CC">
              <w:rPr>
                <w:noProof/>
                <w:webHidden/>
              </w:rPr>
            </w:r>
            <w:r w:rsidR="004F25CC">
              <w:rPr>
                <w:noProof/>
                <w:webHidden/>
              </w:rPr>
              <w:fldChar w:fldCharType="separate"/>
            </w:r>
            <w:r w:rsidR="004F25CC">
              <w:rPr>
                <w:noProof/>
                <w:webHidden/>
              </w:rPr>
              <w:t>13</w:t>
            </w:r>
            <w:r w:rsidR="004F25CC">
              <w:rPr>
                <w:noProof/>
                <w:webHidden/>
              </w:rPr>
              <w:fldChar w:fldCharType="end"/>
            </w:r>
          </w:hyperlink>
        </w:p>
        <w:p w14:paraId="43FBE551" w14:textId="22031779" w:rsidR="004F25CC" w:rsidRDefault="00000000">
          <w:pPr>
            <w:pStyle w:val="Indholdsfortegnelse2"/>
            <w:tabs>
              <w:tab w:val="right" w:leader="dot" w:pos="8608"/>
            </w:tabs>
            <w:rPr>
              <w:noProof/>
              <w:color w:val="auto"/>
              <w:kern w:val="2"/>
              <w:lang w:eastAsia="da-DK"/>
              <w14:ligatures w14:val="standardContextual"/>
            </w:rPr>
          </w:pPr>
          <w:hyperlink w:anchor="_Toc164086714" w:history="1">
            <w:r w:rsidR="004F25CC" w:rsidRPr="00782E81">
              <w:rPr>
                <w:rStyle w:val="Hyperlink"/>
                <w:noProof/>
              </w:rPr>
              <w:t>Frontend</w:t>
            </w:r>
            <w:r w:rsidR="004F25CC">
              <w:rPr>
                <w:noProof/>
                <w:webHidden/>
              </w:rPr>
              <w:tab/>
            </w:r>
            <w:r w:rsidR="004F25CC">
              <w:rPr>
                <w:noProof/>
                <w:webHidden/>
              </w:rPr>
              <w:fldChar w:fldCharType="begin"/>
            </w:r>
            <w:r w:rsidR="004F25CC">
              <w:rPr>
                <w:noProof/>
                <w:webHidden/>
              </w:rPr>
              <w:instrText xml:space="preserve"> PAGEREF _Toc164086714 \h </w:instrText>
            </w:r>
            <w:r w:rsidR="004F25CC">
              <w:rPr>
                <w:noProof/>
                <w:webHidden/>
              </w:rPr>
            </w:r>
            <w:r w:rsidR="004F25CC">
              <w:rPr>
                <w:noProof/>
                <w:webHidden/>
              </w:rPr>
              <w:fldChar w:fldCharType="separate"/>
            </w:r>
            <w:r w:rsidR="004F25CC">
              <w:rPr>
                <w:noProof/>
                <w:webHidden/>
              </w:rPr>
              <w:t>13</w:t>
            </w:r>
            <w:r w:rsidR="004F25CC">
              <w:rPr>
                <w:noProof/>
                <w:webHidden/>
              </w:rPr>
              <w:fldChar w:fldCharType="end"/>
            </w:r>
          </w:hyperlink>
        </w:p>
        <w:p w14:paraId="31991D1C" w14:textId="14E6838A" w:rsidR="004F25CC" w:rsidRDefault="00000000">
          <w:pPr>
            <w:pStyle w:val="Indholdsfortegnelse2"/>
            <w:tabs>
              <w:tab w:val="right" w:leader="dot" w:pos="8608"/>
            </w:tabs>
            <w:rPr>
              <w:noProof/>
              <w:color w:val="auto"/>
              <w:kern w:val="2"/>
              <w:lang w:eastAsia="da-DK"/>
              <w14:ligatures w14:val="standardContextual"/>
            </w:rPr>
          </w:pPr>
          <w:hyperlink w:anchor="_Toc164086715" w:history="1">
            <w:r w:rsidR="004F25CC" w:rsidRPr="00782E81">
              <w:rPr>
                <w:rStyle w:val="Hyperlink"/>
                <w:noProof/>
              </w:rPr>
              <w:t>Database</w:t>
            </w:r>
            <w:r w:rsidR="004F25CC">
              <w:rPr>
                <w:noProof/>
                <w:webHidden/>
              </w:rPr>
              <w:tab/>
            </w:r>
            <w:r w:rsidR="004F25CC">
              <w:rPr>
                <w:noProof/>
                <w:webHidden/>
              </w:rPr>
              <w:fldChar w:fldCharType="begin"/>
            </w:r>
            <w:r w:rsidR="004F25CC">
              <w:rPr>
                <w:noProof/>
                <w:webHidden/>
              </w:rPr>
              <w:instrText xml:space="preserve"> PAGEREF _Toc164086715 \h </w:instrText>
            </w:r>
            <w:r w:rsidR="004F25CC">
              <w:rPr>
                <w:noProof/>
                <w:webHidden/>
              </w:rPr>
            </w:r>
            <w:r w:rsidR="004F25CC">
              <w:rPr>
                <w:noProof/>
                <w:webHidden/>
              </w:rPr>
              <w:fldChar w:fldCharType="separate"/>
            </w:r>
            <w:r w:rsidR="004F25CC">
              <w:rPr>
                <w:noProof/>
                <w:webHidden/>
              </w:rPr>
              <w:t>14</w:t>
            </w:r>
            <w:r w:rsidR="004F25CC">
              <w:rPr>
                <w:noProof/>
                <w:webHidden/>
              </w:rPr>
              <w:fldChar w:fldCharType="end"/>
            </w:r>
          </w:hyperlink>
        </w:p>
        <w:p w14:paraId="59FE75FD" w14:textId="7C02DC3E" w:rsidR="004F25CC" w:rsidRDefault="00000000">
          <w:pPr>
            <w:pStyle w:val="Indholdsfortegnelse2"/>
            <w:tabs>
              <w:tab w:val="right" w:leader="dot" w:pos="8608"/>
            </w:tabs>
            <w:rPr>
              <w:noProof/>
              <w:color w:val="auto"/>
              <w:kern w:val="2"/>
              <w:lang w:eastAsia="da-DK"/>
              <w14:ligatures w14:val="standardContextual"/>
            </w:rPr>
          </w:pPr>
          <w:hyperlink w:anchor="_Toc164086716" w:history="1">
            <w:r w:rsidR="004F25CC" w:rsidRPr="00782E81">
              <w:rPr>
                <w:rStyle w:val="Hyperlink"/>
                <w:noProof/>
              </w:rPr>
              <w:t>Backend</w:t>
            </w:r>
            <w:r w:rsidR="004F25CC">
              <w:rPr>
                <w:noProof/>
                <w:webHidden/>
              </w:rPr>
              <w:tab/>
            </w:r>
            <w:r w:rsidR="004F25CC">
              <w:rPr>
                <w:noProof/>
                <w:webHidden/>
              </w:rPr>
              <w:fldChar w:fldCharType="begin"/>
            </w:r>
            <w:r w:rsidR="004F25CC">
              <w:rPr>
                <w:noProof/>
                <w:webHidden/>
              </w:rPr>
              <w:instrText xml:space="preserve"> PAGEREF _Toc164086716 \h </w:instrText>
            </w:r>
            <w:r w:rsidR="004F25CC">
              <w:rPr>
                <w:noProof/>
                <w:webHidden/>
              </w:rPr>
            </w:r>
            <w:r w:rsidR="004F25CC">
              <w:rPr>
                <w:noProof/>
                <w:webHidden/>
              </w:rPr>
              <w:fldChar w:fldCharType="separate"/>
            </w:r>
            <w:r w:rsidR="004F25CC">
              <w:rPr>
                <w:noProof/>
                <w:webHidden/>
              </w:rPr>
              <w:t>15</w:t>
            </w:r>
            <w:r w:rsidR="004F25CC">
              <w:rPr>
                <w:noProof/>
                <w:webHidden/>
              </w:rPr>
              <w:fldChar w:fldCharType="end"/>
            </w:r>
          </w:hyperlink>
        </w:p>
        <w:p w14:paraId="12015B4E" w14:textId="05C51632" w:rsidR="004F25CC" w:rsidRDefault="00000000">
          <w:pPr>
            <w:pStyle w:val="Indholdsfortegnelse1"/>
            <w:tabs>
              <w:tab w:val="right" w:leader="dot" w:pos="8608"/>
            </w:tabs>
            <w:rPr>
              <w:noProof/>
              <w:color w:val="auto"/>
              <w:kern w:val="2"/>
              <w:lang w:eastAsia="da-DK"/>
              <w14:ligatures w14:val="standardContextual"/>
            </w:rPr>
          </w:pPr>
          <w:hyperlink w:anchor="_Toc164086717" w:history="1">
            <w:r w:rsidR="004F25CC" w:rsidRPr="00782E81">
              <w:rPr>
                <w:rStyle w:val="Hyperlink"/>
                <w:noProof/>
              </w:rPr>
              <w:t>Sikkerhed</w:t>
            </w:r>
            <w:r w:rsidR="004F25CC">
              <w:rPr>
                <w:noProof/>
                <w:webHidden/>
              </w:rPr>
              <w:tab/>
            </w:r>
            <w:r w:rsidR="004F25CC">
              <w:rPr>
                <w:noProof/>
                <w:webHidden/>
              </w:rPr>
              <w:fldChar w:fldCharType="begin"/>
            </w:r>
            <w:r w:rsidR="004F25CC">
              <w:rPr>
                <w:noProof/>
                <w:webHidden/>
              </w:rPr>
              <w:instrText xml:space="preserve"> PAGEREF _Toc164086717 \h </w:instrText>
            </w:r>
            <w:r w:rsidR="004F25CC">
              <w:rPr>
                <w:noProof/>
                <w:webHidden/>
              </w:rPr>
            </w:r>
            <w:r w:rsidR="004F25CC">
              <w:rPr>
                <w:noProof/>
                <w:webHidden/>
              </w:rPr>
              <w:fldChar w:fldCharType="separate"/>
            </w:r>
            <w:r w:rsidR="004F25CC">
              <w:rPr>
                <w:noProof/>
                <w:webHidden/>
              </w:rPr>
              <w:t>18</w:t>
            </w:r>
            <w:r w:rsidR="004F25CC">
              <w:rPr>
                <w:noProof/>
                <w:webHidden/>
              </w:rPr>
              <w:fldChar w:fldCharType="end"/>
            </w:r>
          </w:hyperlink>
        </w:p>
        <w:p w14:paraId="5918847E" w14:textId="76BB08C9" w:rsidR="004F25CC" w:rsidRDefault="00000000">
          <w:pPr>
            <w:pStyle w:val="Indholdsfortegnelse1"/>
            <w:tabs>
              <w:tab w:val="right" w:leader="dot" w:pos="8608"/>
            </w:tabs>
            <w:rPr>
              <w:noProof/>
              <w:color w:val="auto"/>
              <w:kern w:val="2"/>
              <w:lang w:eastAsia="da-DK"/>
              <w14:ligatures w14:val="standardContextual"/>
            </w:rPr>
          </w:pPr>
          <w:hyperlink w:anchor="_Toc164086718" w:history="1">
            <w:r w:rsidR="004F25CC" w:rsidRPr="00782E81">
              <w:rPr>
                <w:rStyle w:val="Hyperlink"/>
                <w:noProof/>
              </w:rPr>
              <w:t>Test</w:t>
            </w:r>
            <w:r w:rsidR="004F25CC">
              <w:rPr>
                <w:noProof/>
                <w:webHidden/>
              </w:rPr>
              <w:tab/>
            </w:r>
            <w:r w:rsidR="004F25CC">
              <w:rPr>
                <w:noProof/>
                <w:webHidden/>
              </w:rPr>
              <w:fldChar w:fldCharType="begin"/>
            </w:r>
            <w:r w:rsidR="004F25CC">
              <w:rPr>
                <w:noProof/>
                <w:webHidden/>
              </w:rPr>
              <w:instrText xml:space="preserve"> PAGEREF _Toc164086718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C9FC8B7" w14:textId="4BB7DFFB" w:rsidR="004F25CC" w:rsidRDefault="00000000">
          <w:pPr>
            <w:pStyle w:val="Indholdsfortegnelse2"/>
            <w:tabs>
              <w:tab w:val="right" w:leader="dot" w:pos="8608"/>
            </w:tabs>
            <w:rPr>
              <w:noProof/>
              <w:color w:val="auto"/>
              <w:kern w:val="2"/>
              <w:lang w:eastAsia="da-DK"/>
              <w14:ligatures w14:val="standardContextual"/>
            </w:rPr>
          </w:pPr>
          <w:hyperlink w:anchor="_Toc164086719" w:history="1">
            <w:r w:rsidR="004F25CC" w:rsidRPr="00782E81">
              <w:rPr>
                <w:rStyle w:val="Hyperlink"/>
                <w:noProof/>
              </w:rPr>
              <w:t>Laravel Applikationstest Workflow</w:t>
            </w:r>
            <w:r w:rsidR="004F25CC">
              <w:rPr>
                <w:noProof/>
                <w:webHidden/>
              </w:rPr>
              <w:tab/>
            </w:r>
            <w:r w:rsidR="004F25CC">
              <w:rPr>
                <w:noProof/>
                <w:webHidden/>
              </w:rPr>
              <w:fldChar w:fldCharType="begin"/>
            </w:r>
            <w:r w:rsidR="004F25CC">
              <w:rPr>
                <w:noProof/>
                <w:webHidden/>
              </w:rPr>
              <w:instrText xml:space="preserve"> PAGEREF _Toc164086719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38E3E062" w14:textId="1E2AB49F" w:rsidR="004F25CC" w:rsidRDefault="00000000">
          <w:pPr>
            <w:pStyle w:val="Indholdsfortegnelse2"/>
            <w:tabs>
              <w:tab w:val="right" w:leader="dot" w:pos="8608"/>
            </w:tabs>
            <w:rPr>
              <w:noProof/>
              <w:color w:val="auto"/>
              <w:kern w:val="2"/>
              <w:lang w:eastAsia="da-DK"/>
              <w14:ligatures w14:val="standardContextual"/>
            </w:rPr>
          </w:pPr>
          <w:hyperlink w:anchor="_Toc164086720" w:history="1">
            <w:r w:rsidR="004F25CC" w:rsidRPr="00782E81">
              <w:rPr>
                <w:rStyle w:val="Hyperlink"/>
                <w:noProof/>
              </w:rPr>
              <w:t>Tredjeparts biblioteker sikkerhedstest</w:t>
            </w:r>
            <w:r w:rsidR="004F25CC">
              <w:rPr>
                <w:noProof/>
                <w:webHidden/>
              </w:rPr>
              <w:tab/>
            </w:r>
            <w:r w:rsidR="004F25CC">
              <w:rPr>
                <w:noProof/>
                <w:webHidden/>
              </w:rPr>
              <w:fldChar w:fldCharType="begin"/>
            </w:r>
            <w:r w:rsidR="004F25CC">
              <w:rPr>
                <w:noProof/>
                <w:webHidden/>
              </w:rPr>
              <w:instrText xml:space="preserve"> PAGEREF _Toc164086720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923E985" w14:textId="5C76C2E3" w:rsidR="004F25CC" w:rsidRDefault="00000000">
          <w:pPr>
            <w:pStyle w:val="Indholdsfortegnelse2"/>
            <w:tabs>
              <w:tab w:val="right" w:leader="dot" w:pos="8608"/>
            </w:tabs>
            <w:rPr>
              <w:noProof/>
              <w:color w:val="auto"/>
              <w:kern w:val="2"/>
              <w:lang w:eastAsia="da-DK"/>
              <w14:ligatures w14:val="standardContextual"/>
            </w:rPr>
          </w:pPr>
          <w:hyperlink w:anchor="_Toc164086721" w:history="1">
            <w:r w:rsidR="004F25CC" w:rsidRPr="00782E81">
              <w:rPr>
                <w:rStyle w:val="Hyperlink"/>
                <w:noProof/>
              </w:rPr>
              <w:t>Larastan workflow</w:t>
            </w:r>
            <w:r w:rsidR="004F25CC">
              <w:rPr>
                <w:noProof/>
                <w:webHidden/>
              </w:rPr>
              <w:tab/>
            </w:r>
            <w:r w:rsidR="004F25CC">
              <w:rPr>
                <w:noProof/>
                <w:webHidden/>
              </w:rPr>
              <w:fldChar w:fldCharType="begin"/>
            </w:r>
            <w:r w:rsidR="004F25CC">
              <w:rPr>
                <w:noProof/>
                <w:webHidden/>
              </w:rPr>
              <w:instrText xml:space="preserve"> PAGEREF _Toc164086721 \h </w:instrText>
            </w:r>
            <w:r w:rsidR="004F25CC">
              <w:rPr>
                <w:noProof/>
                <w:webHidden/>
              </w:rPr>
            </w:r>
            <w:r w:rsidR="004F25CC">
              <w:rPr>
                <w:noProof/>
                <w:webHidden/>
              </w:rPr>
              <w:fldChar w:fldCharType="separate"/>
            </w:r>
            <w:r w:rsidR="004F25CC">
              <w:rPr>
                <w:noProof/>
                <w:webHidden/>
              </w:rPr>
              <w:t>19</w:t>
            </w:r>
            <w:r w:rsidR="004F25CC">
              <w:rPr>
                <w:noProof/>
                <w:webHidden/>
              </w:rPr>
              <w:fldChar w:fldCharType="end"/>
            </w:r>
          </w:hyperlink>
        </w:p>
        <w:p w14:paraId="11C24599" w14:textId="003C2DA0" w:rsidR="004F25CC" w:rsidRDefault="00000000">
          <w:pPr>
            <w:pStyle w:val="Indholdsfortegnelse1"/>
            <w:tabs>
              <w:tab w:val="right" w:leader="dot" w:pos="8608"/>
            </w:tabs>
            <w:rPr>
              <w:noProof/>
              <w:color w:val="auto"/>
              <w:kern w:val="2"/>
              <w:lang w:eastAsia="da-DK"/>
              <w14:ligatures w14:val="standardContextual"/>
            </w:rPr>
          </w:pPr>
          <w:hyperlink w:anchor="_Toc164086722" w:history="1">
            <w:r w:rsidR="004F25CC" w:rsidRPr="00782E81">
              <w:rPr>
                <w:rStyle w:val="Hyperlink"/>
                <w:noProof/>
              </w:rPr>
              <w:t>Installationsvejledning</w:t>
            </w:r>
            <w:r w:rsidR="004F25CC">
              <w:rPr>
                <w:noProof/>
                <w:webHidden/>
              </w:rPr>
              <w:tab/>
            </w:r>
            <w:r w:rsidR="004F25CC">
              <w:rPr>
                <w:noProof/>
                <w:webHidden/>
              </w:rPr>
              <w:fldChar w:fldCharType="begin"/>
            </w:r>
            <w:r w:rsidR="004F25CC">
              <w:rPr>
                <w:noProof/>
                <w:webHidden/>
              </w:rPr>
              <w:instrText xml:space="preserve"> PAGEREF _Toc164086722 \h </w:instrText>
            </w:r>
            <w:r w:rsidR="004F25CC">
              <w:rPr>
                <w:noProof/>
                <w:webHidden/>
              </w:rPr>
            </w:r>
            <w:r w:rsidR="004F25CC">
              <w:rPr>
                <w:noProof/>
                <w:webHidden/>
              </w:rPr>
              <w:fldChar w:fldCharType="separate"/>
            </w:r>
            <w:r w:rsidR="004F25CC">
              <w:rPr>
                <w:noProof/>
                <w:webHidden/>
              </w:rPr>
              <w:t>20</w:t>
            </w:r>
            <w:r w:rsidR="004F25CC">
              <w:rPr>
                <w:noProof/>
                <w:webHidden/>
              </w:rPr>
              <w:fldChar w:fldCharType="end"/>
            </w:r>
          </w:hyperlink>
        </w:p>
        <w:p w14:paraId="64F4AD7C" w14:textId="3DDD8C83" w:rsidR="004F25CC" w:rsidRDefault="00000000">
          <w:pPr>
            <w:pStyle w:val="Indholdsfortegnelse1"/>
            <w:tabs>
              <w:tab w:val="right" w:leader="dot" w:pos="8608"/>
            </w:tabs>
            <w:rPr>
              <w:noProof/>
              <w:color w:val="auto"/>
              <w:kern w:val="2"/>
              <w:lang w:eastAsia="da-DK"/>
              <w14:ligatures w14:val="standardContextual"/>
            </w:rPr>
          </w:pPr>
          <w:hyperlink w:anchor="_Toc164086723" w:history="1">
            <w:r w:rsidR="004F25CC" w:rsidRPr="00782E81">
              <w:rPr>
                <w:rStyle w:val="Hyperlink"/>
                <w:noProof/>
              </w:rPr>
              <w:t>Brugervejledning</w:t>
            </w:r>
            <w:r w:rsidR="004F25CC">
              <w:rPr>
                <w:noProof/>
                <w:webHidden/>
              </w:rPr>
              <w:tab/>
            </w:r>
            <w:r w:rsidR="004F25CC">
              <w:rPr>
                <w:noProof/>
                <w:webHidden/>
              </w:rPr>
              <w:fldChar w:fldCharType="begin"/>
            </w:r>
            <w:r w:rsidR="004F25CC">
              <w:rPr>
                <w:noProof/>
                <w:webHidden/>
              </w:rPr>
              <w:instrText xml:space="preserve"> PAGEREF _Toc164086723 \h </w:instrText>
            </w:r>
            <w:r w:rsidR="004F25CC">
              <w:rPr>
                <w:noProof/>
                <w:webHidden/>
              </w:rPr>
            </w:r>
            <w:r w:rsidR="004F25CC">
              <w:rPr>
                <w:noProof/>
                <w:webHidden/>
              </w:rPr>
              <w:fldChar w:fldCharType="separate"/>
            </w:r>
            <w:r w:rsidR="004F25CC">
              <w:rPr>
                <w:noProof/>
                <w:webHidden/>
              </w:rPr>
              <w:t>21</w:t>
            </w:r>
            <w:r w:rsidR="004F25CC">
              <w:rPr>
                <w:noProof/>
                <w:webHidden/>
              </w:rPr>
              <w:fldChar w:fldCharType="end"/>
            </w:r>
          </w:hyperlink>
        </w:p>
        <w:p w14:paraId="19B06303" w14:textId="30D9B3FC" w:rsidR="004F25CC" w:rsidRDefault="00000000">
          <w:pPr>
            <w:pStyle w:val="Indholdsfortegnelse1"/>
            <w:tabs>
              <w:tab w:val="right" w:leader="dot" w:pos="8608"/>
            </w:tabs>
            <w:rPr>
              <w:noProof/>
              <w:color w:val="auto"/>
              <w:kern w:val="2"/>
              <w:lang w:eastAsia="da-DK"/>
              <w14:ligatures w14:val="standardContextual"/>
            </w:rPr>
          </w:pPr>
          <w:hyperlink w:anchor="_Toc164086724" w:history="1">
            <w:r w:rsidR="004F25CC" w:rsidRPr="00782E81">
              <w:rPr>
                <w:rStyle w:val="Hyperlink"/>
                <w:noProof/>
              </w:rPr>
              <w:t>Konklusion</w:t>
            </w:r>
            <w:r w:rsidR="004F25CC">
              <w:rPr>
                <w:noProof/>
                <w:webHidden/>
              </w:rPr>
              <w:tab/>
            </w:r>
            <w:r w:rsidR="004F25CC">
              <w:rPr>
                <w:noProof/>
                <w:webHidden/>
              </w:rPr>
              <w:fldChar w:fldCharType="begin"/>
            </w:r>
            <w:r w:rsidR="004F25CC">
              <w:rPr>
                <w:noProof/>
                <w:webHidden/>
              </w:rPr>
              <w:instrText xml:space="preserve"> PAGEREF _Toc164086724 \h </w:instrText>
            </w:r>
            <w:r w:rsidR="004F25CC">
              <w:rPr>
                <w:noProof/>
                <w:webHidden/>
              </w:rPr>
            </w:r>
            <w:r w:rsidR="004F25CC">
              <w:rPr>
                <w:noProof/>
                <w:webHidden/>
              </w:rPr>
              <w:fldChar w:fldCharType="separate"/>
            </w:r>
            <w:r w:rsidR="004F25CC">
              <w:rPr>
                <w:noProof/>
                <w:webHidden/>
              </w:rPr>
              <w:t>22</w:t>
            </w:r>
            <w:r w:rsidR="004F25CC">
              <w:rPr>
                <w:noProof/>
                <w:webHidden/>
              </w:rPr>
              <w:fldChar w:fldCharType="end"/>
            </w:r>
          </w:hyperlink>
        </w:p>
        <w:p w14:paraId="1ED33253" w14:textId="199752BE" w:rsidR="004F25CC" w:rsidRDefault="00000000">
          <w:pPr>
            <w:pStyle w:val="Indholdsfortegnelse1"/>
            <w:tabs>
              <w:tab w:val="right" w:leader="dot" w:pos="8608"/>
            </w:tabs>
            <w:rPr>
              <w:noProof/>
              <w:color w:val="auto"/>
              <w:kern w:val="2"/>
              <w:lang w:eastAsia="da-DK"/>
              <w14:ligatures w14:val="standardContextual"/>
            </w:rPr>
          </w:pPr>
          <w:hyperlink w:anchor="_Toc164086725" w:history="1">
            <w:r w:rsidR="004F25CC" w:rsidRPr="00782E81">
              <w:rPr>
                <w:rStyle w:val="Hyperlink"/>
                <w:noProof/>
              </w:rPr>
              <w:t>Referencer</w:t>
            </w:r>
            <w:r w:rsidR="004F25CC">
              <w:rPr>
                <w:noProof/>
                <w:webHidden/>
              </w:rPr>
              <w:tab/>
            </w:r>
            <w:r w:rsidR="004F25CC">
              <w:rPr>
                <w:noProof/>
                <w:webHidden/>
              </w:rPr>
              <w:fldChar w:fldCharType="begin"/>
            </w:r>
            <w:r w:rsidR="004F25CC">
              <w:rPr>
                <w:noProof/>
                <w:webHidden/>
              </w:rPr>
              <w:instrText xml:space="preserve"> PAGEREF _Toc164086725 \h </w:instrText>
            </w:r>
            <w:r w:rsidR="004F25CC">
              <w:rPr>
                <w:noProof/>
                <w:webHidden/>
              </w:rPr>
            </w:r>
            <w:r w:rsidR="004F25CC">
              <w:rPr>
                <w:noProof/>
                <w:webHidden/>
              </w:rPr>
              <w:fldChar w:fldCharType="separate"/>
            </w:r>
            <w:r w:rsidR="004F25CC">
              <w:rPr>
                <w:noProof/>
                <w:webHidden/>
              </w:rPr>
              <w:t>23</w:t>
            </w:r>
            <w:r w:rsidR="004F25CC">
              <w:rPr>
                <w:noProof/>
                <w:webHidden/>
              </w:rPr>
              <w:fldChar w:fldCharType="end"/>
            </w:r>
          </w:hyperlink>
        </w:p>
        <w:p w14:paraId="273E5187" w14:textId="7AE11C07" w:rsidR="004F25CC" w:rsidRDefault="00000000">
          <w:pPr>
            <w:pStyle w:val="Indholdsfortegnelse1"/>
            <w:tabs>
              <w:tab w:val="right" w:leader="dot" w:pos="8608"/>
            </w:tabs>
            <w:rPr>
              <w:noProof/>
              <w:color w:val="auto"/>
              <w:kern w:val="2"/>
              <w:lang w:eastAsia="da-DK"/>
              <w14:ligatures w14:val="standardContextual"/>
            </w:rPr>
          </w:pPr>
          <w:hyperlink w:anchor="_Toc164086726" w:history="1">
            <w:r w:rsidR="004F25CC" w:rsidRPr="00782E81">
              <w:rPr>
                <w:rStyle w:val="Hyperlink"/>
                <w:noProof/>
              </w:rPr>
              <w:t>Bilag</w:t>
            </w:r>
            <w:r w:rsidR="004F25CC">
              <w:rPr>
                <w:noProof/>
                <w:webHidden/>
              </w:rPr>
              <w:tab/>
            </w:r>
            <w:r w:rsidR="004F25CC">
              <w:rPr>
                <w:noProof/>
                <w:webHidden/>
              </w:rPr>
              <w:fldChar w:fldCharType="begin"/>
            </w:r>
            <w:r w:rsidR="004F25CC">
              <w:rPr>
                <w:noProof/>
                <w:webHidden/>
              </w:rPr>
              <w:instrText xml:space="preserve"> PAGEREF _Toc164086726 \h </w:instrText>
            </w:r>
            <w:r w:rsidR="004F25CC">
              <w:rPr>
                <w:noProof/>
                <w:webHidden/>
              </w:rPr>
            </w:r>
            <w:r w:rsidR="004F25CC">
              <w:rPr>
                <w:noProof/>
                <w:webHidden/>
              </w:rPr>
              <w:fldChar w:fldCharType="separate"/>
            </w:r>
            <w:r w:rsidR="004F25CC">
              <w:rPr>
                <w:noProof/>
                <w:webHidden/>
              </w:rPr>
              <w:t>24</w:t>
            </w:r>
            <w:r w:rsidR="004F25CC">
              <w:rPr>
                <w:noProof/>
                <w:webHidden/>
              </w:rPr>
              <w:fldChar w:fldCharType="end"/>
            </w:r>
          </w:hyperlink>
        </w:p>
        <w:p w14:paraId="7C3F0A40" w14:textId="64C18AAB" w:rsidR="004F25CC" w:rsidRDefault="00860D3B">
          <w:pPr>
            <w:rPr>
              <w:b/>
              <w:bCs/>
            </w:rPr>
          </w:pPr>
          <w:r w:rsidRPr="004F25CC">
            <w:fldChar w:fldCharType="end"/>
          </w:r>
        </w:p>
      </w:sdtContent>
    </w:sdt>
    <w:p w14:paraId="6563AEEB" w14:textId="64C18AAB" w:rsidR="00860D3B" w:rsidRPr="002E29E9" w:rsidRDefault="00860D3B" w:rsidP="00710446">
      <w:pPr>
        <w:pStyle w:val="Overskrift1"/>
        <w:tabs>
          <w:tab w:val="center" w:pos="4309"/>
        </w:tabs>
      </w:pPr>
      <w:bookmarkStart w:id="0" w:name="_Toc164086696"/>
      <w:r w:rsidRPr="002E29E9">
        <w:lastRenderedPageBreak/>
        <w:t>Indledning</w:t>
      </w:r>
      <w:bookmarkEnd w:id="0"/>
      <w:r w:rsidR="00710446" w:rsidRPr="002E29E9">
        <w:tab/>
      </w:r>
    </w:p>
    <w:p w14:paraId="47DE7BFB" w14:textId="061F8EA7" w:rsidR="00860D3B" w:rsidRPr="002E29E9" w:rsidRDefault="00860D3B" w:rsidP="00860D3B">
      <w:r w:rsidRPr="002E29E9">
        <w:t>SidernesVerden er udarbejdet som svendeprøve projekt under uddannelsen som datateknikker med speciale i programmering på Tech College i Aalborg.</w:t>
      </w:r>
    </w:p>
    <w:p w14:paraId="75E0DB56" w14:textId="7743C511" w:rsidR="00860D3B" w:rsidRPr="002E29E9" w:rsidRDefault="00860D3B" w:rsidP="00860D3B">
      <w:r w:rsidRPr="002E29E9">
        <w:t>I rapporten beskrives udviklingsprocessen fra projektstart til endelig aflevering samt hvilke teknologier og metoder der er valgt.</w:t>
      </w:r>
      <w:r w:rsidRPr="002E29E9">
        <w:br/>
        <w:t xml:space="preserve">Der vil være dokumenteret hvilke udfordringer som </w:t>
      </w:r>
      <w:r w:rsidR="00DF2154" w:rsidRPr="002E29E9">
        <w:t>er opstået undervejs, hvordan de er løst, samt hvilke alternativer der eventuelt ville kunne være valgt.</w:t>
      </w:r>
    </w:p>
    <w:p w14:paraId="62309206" w14:textId="69B7E733" w:rsidR="00DF2154" w:rsidRPr="002E29E9" w:rsidRDefault="00DF2154" w:rsidP="00860D3B">
      <w:r w:rsidRPr="002E29E9">
        <w:t>Formålet med rapporten er at give læseren klart indblik i den udviklingsproces og de valg som er foretaget under udviklingen af SidernesVerden.</w:t>
      </w:r>
    </w:p>
    <w:p w14:paraId="69DD44D7" w14:textId="758B4F04" w:rsidR="00A17D63" w:rsidRPr="002E29E9" w:rsidRDefault="00A17D63" w:rsidP="00860D3B">
      <w:r w:rsidRPr="002E29E9">
        <w:t>Under læsningen kan det være en fordel at have adgang til projektet, det findes frit tilgængeligt via GitHub url:</w:t>
      </w:r>
      <w:r w:rsidRPr="002E29E9">
        <w:br/>
      </w:r>
      <w:hyperlink r:id="rId9" w:history="1">
        <w:r w:rsidR="00D103B5" w:rsidRPr="002E29E9">
          <w:rPr>
            <w:rStyle w:val="Hyperlink"/>
          </w:rPr>
          <w:t>https://github.com/MichaelAggerholm/Apprentice_Test</w:t>
        </w:r>
      </w:hyperlink>
    </w:p>
    <w:p w14:paraId="6AF8F3A1" w14:textId="77777777" w:rsidR="00DF2154" w:rsidRPr="002E29E9" w:rsidRDefault="00DF2154" w:rsidP="00860D3B"/>
    <w:p w14:paraId="0E0B7C9A" w14:textId="717D7F77" w:rsidR="00DF2154" w:rsidRPr="002E29E9" w:rsidRDefault="00DF2154" w:rsidP="00DF2154">
      <w:pPr>
        <w:pStyle w:val="Overskrift1"/>
      </w:pPr>
      <w:bookmarkStart w:id="1" w:name="_Toc164086697"/>
      <w:r w:rsidRPr="002E29E9">
        <w:t>Læsevejledning</w:t>
      </w:r>
      <w:bookmarkEnd w:id="1"/>
    </w:p>
    <w:p w14:paraId="382A4912" w14:textId="1E2DE96D" w:rsidR="00DF2154" w:rsidRPr="002E29E9" w:rsidRDefault="00DF2154" w:rsidP="00DF2154">
      <w:r w:rsidRPr="002E29E9">
        <w:t>Denne del er projektets produktrapport, den bør læses efter procesrapporten da den indeholder beskrivelsen af det endelige produkt.</w:t>
      </w:r>
    </w:p>
    <w:p w14:paraId="3444A695" w14:textId="0FCD0E28" w:rsidR="00DF2154" w:rsidRPr="002E29E9" w:rsidRDefault="00DF2154" w:rsidP="00DF2154">
      <w:r w:rsidRPr="002E29E9">
        <w:t xml:space="preserve">Produktrapporten indeholder den tekniske </w:t>
      </w:r>
      <w:r w:rsidR="003051B8" w:rsidRPr="002E29E9">
        <w:t>produktdokumentation</w:t>
      </w:r>
      <w:r w:rsidRPr="002E29E9">
        <w:t>, beskrivelsen af funktioner, specifikationer og tekniske detaljer samt installationsvejledning og brugervejledning.</w:t>
      </w:r>
    </w:p>
    <w:p w14:paraId="56987F00" w14:textId="5A108C2D" w:rsidR="00860D3B" w:rsidRPr="002E29E9" w:rsidRDefault="00860D3B" w:rsidP="00860D3B">
      <w:pPr>
        <w:rPr>
          <w:rFonts w:eastAsiaTheme="majorEastAsia"/>
        </w:rPr>
      </w:pPr>
      <w:r w:rsidRPr="002E29E9">
        <w:br w:type="page"/>
      </w:r>
    </w:p>
    <w:p w14:paraId="47E2EB08" w14:textId="72F5B11C" w:rsidR="001638F6" w:rsidRPr="002E29E9" w:rsidRDefault="00C31447" w:rsidP="00C31447">
      <w:pPr>
        <w:pStyle w:val="Overskrift1"/>
      </w:pPr>
      <w:bookmarkStart w:id="2" w:name="_Toc164086698"/>
      <w:r w:rsidRPr="002E29E9">
        <w:lastRenderedPageBreak/>
        <w:t>Case</w:t>
      </w:r>
      <w:bookmarkEnd w:id="2"/>
    </w:p>
    <w:p w14:paraId="7A27B301" w14:textId="77777777" w:rsidR="00A84648" w:rsidRPr="002E29E9" w:rsidRDefault="00A84648" w:rsidP="00A84648">
      <w:r w:rsidRPr="002E29E9">
        <w:t>Firmaet 'SidernesVerden' ønsker en webshop til salg af bøger om eventyrlige fortællinger.</w:t>
      </w:r>
    </w:p>
    <w:p w14:paraId="600B32CF" w14:textId="77777777" w:rsidR="00A84648" w:rsidRPr="002E29E9" w:rsidRDefault="00A84648" w:rsidP="00A84648">
      <w:r w:rsidRPr="002E29E9">
        <w:t>Webshoppen skal give en hurtig og intuitiv oplevelse for kunderne. Det er vigtigt, at kunderne nemt kan finde de ønskede bøger og at grænsefladen er brugervenlig.</w:t>
      </w:r>
    </w:p>
    <w:p w14:paraId="28A91C5F" w14:textId="77777777" w:rsidR="00A84648" w:rsidRPr="002E29E9" w:rsidRDefault="00A84648" w:rsidP="00A84648">
      <w:r w:rsidRPr="002E29E9">
        <w:t>Ejeren og medarbejderne hos 'SidernesVerden' skal have mulighed for at få et fuldt overblik over alle aspekter af webshoppen, herunder bøger, forfattere, udgivere, salg og brugere. Desuden skal medarbejderne have adgang til en log, hvor de kan se, hvilke ændringer der er foretaget på shoppen, og af hvem.</w:t>
      </w:r>
    </w:p>
    <w:p w14:paraId="0960E708" w14:textId="4AA0E2B0" w:rsidR="00656CD8" w:rsidRPr="002E29E9" w:rsidRDefault="00A84648" w:rsidP="00C31447">
      <w:r w:rsidRPr="002E29E9">
        <w:t>Det er også vigtigt for virksomheden at have mulighed for at importere nye bøger fra Excel-filer, både før lanceringen af webshoppen og på sigt, hvis der skulle komme aftaler med nye leverandører.</w:t>
      </w:r>
    </w:p>
    <w:p w14:paraId="4895C4C2" w14:textId="77777777" w:rsidR="00A84648" w:rsidRPr="002E29E9" w:rsidRDefault="00A84648" w:rsidP="00C31447"/>
    <w:p w14:paraId="5F3A355F" w14:textId="0CC14894" w:rsidR="00656CD8" w:rsidRPr="002E29E9" w:rsidRDefault="00656CD8" w:rsidP="00656CD8">
      <w:pPr>
        <w:pStyle w:val="Overskrift1"/>
      </w:pPr>
      <w:bookmarkStart w:id="3" w:name="_Toc164086699"/>
      <w:r w:rsidRPr="002E29E9">
        <w:t>Problemformulering</w:t>
      </w:r>
      <w:bookmarkEnd w:id="3"/>
    </w:p>
    <w:p w14:paraId="1378BC89" w14:textId="719E04CA" w:rsidR="003051B8" w:rsidRPr="002E29E9" w:rsidRDefault="00A84648" w:rsidP="00A84648">
      <w:r w:rsidRPr="002E29E9">
        <w:t>Er det muligt at udvikle en webshop, hvor forbrugere kan registrere sig og foretage køb af bøger, samtidig med at medarbejdere kan logge ind, administrere og have overblik over webshoppen?</w:t>
      </w:r>
    </w:p>
    <w:p w14:paraId="562AA1E8" w14:textId="77777777" w:rsidR="003051B8" w:rsidRPr="002E29E9" w:rsidRDefault="003051B8">
      <w:r w:rsidRPr="002E29E9">
        <w:br w:type="page"/>
      </w:r>
    </w:p>
    <w:p w14:paraId="7562FD58" w14:textId="6DDCB9E4" w:rsidR="00656CD8" w:rsidRPr="002E29E9" w:rsidRDefault="003051B8" w:rsidP="003051B8">
      <w:pPr>
        <w:pStyle w:val="Overskrift1"/>
      </w:pPr>
      <w:bookmarkStart w:id="4" w:name="_Toc164086700"/>
      <w:r w:rsidRPr="002E29E9">
        <w:lastRenderedPageBreak/>
        <w:t>Arkitektur</w:t>
      </w:r>
      <w:bookmarkEnd w:id="4"/>
    </w:p>
    <w:p w14:paraId="094728FB" w14:textId="21827FE8" w:rsidR="002C361E" w:rsidRDefault="009403CA" w:rsidP="003051B8">
      <w:r w:rsidRPr="002E29E9">
        <w:t xml:space="preserve">Produktet </w:t>
      </w:r>
      <w:r w:rsidR="002C361E">
        <w:t xml:space="preserve">er struktureret med tre hovedkomponenter, </w:t>
      </w:r>
      <w:r w:rsidR="002C361E" w:rsidRPr="002C361E">
        <w:t>som hver især opfylder specifikke funktioner inden for systemets struktur.</w:t>
      </w:r>
      <w:r w:rsidR="002C361E">
        <w:t xml:space="preserve"> E</w:t>
      </w:r>
      <w:r w:rsidR="002C361E" w:rsidRPr="002C361E">
        <w:t>n frontend, hvor brugerne kan interagere med systemet</w:t>
      </w:r>
      <w:r w:rsidR="002C361E">
        <w:t>, en backend for administration, og en database til opbevaring af data.</w:t>
      </w:r>
    </w:p>
    <w:p w14:paraId="0D29A6E1" w14:textId="26719B0F" w:rsidR="009403CA" w:rsidRPr="002E29E9" w:rsidRDefault="00AD0566" w:rsidP="003051B8">
      <w:pPr>
        <w:rPr>
          <w:b/>
          <w:bCs/>
        </w:rPr>
      </w:pPr>
      <w:r w:rsidRPr="002E29E9">
        <w:rPr>
          <w:b/>
          <w:bCs/>
        </w:rPr>
        <w:t>Frontend:</w:t>
      </w:r>
    </w:p>
    <w:p w14:paraId="1CB75B2E" w14:textId="359D208C" w:rsidR="002C361E" w:rsidRDefault="002C361E" w:rsidP="003051B8">
      <w:r w:rsidRPr="002C361E">
        <w:t>Frontend-komponenten udgør det brugerorienterede interface, som muliggør interaktion med systemet gennem e</w:t>
      </w:r>
      <w:r>
        <w:t>t web interface. Denne del er designet til at give brugeren en intuitiv og responsiv brugeroplevelse på diverse enheder og skærmstørrelser.</w:t>
      </w:r>
    </w:p>
    <w:p w14:paraId="23498EE3" w14:textId="5B09A979" w:rsidR="00AD0566" w:rsidRPr="002E29E9" w:rsidRDefault="00AD0566" w:rsidP="003051B8">
      <w:pPr>
        <w:rPr>
          <w:b/>
          <w:bCs/>
        </w:rPr>
      </w:pPr>
      <w:r w:rsidRPr="002E29E9">
        <w:rPr>
          <w:b/>
          <w:bCs/>
        </w:rPr>
        <w:t>Backend:</w:t>
      </w:r>
    </w:p>
    <w:p w14:paraId="5E9331D4" w14:textId="4902BA37" w:rsidR="00AD0566" w:rsidRPr="002E29E9" w:rsidRDefault="002C361E" w:rsidP="003051B8">
      <w:r w:rsidRPr="002C361E">
        <w:t>Backend-komponenten fungerer som systemets administrative kerne, hvor det er muligt for administratorer at håndtere og overvåge systemets forskellige funktioner.</w:t>
      </w:r>
      <w:r w:rsidR="00AD0566" w:rsidRPr="002E29E9">
        <w:br/>
      </w:r>
      <w:r>
        <w:t>Denne del af systemet tilbyder administrering af alle webshoppens data.</w:t>
      </w:r>
    </w:p>
    <w:p w14:paraId="16FFB1F0" w14:textId="7DE142E5" w:rsidR="00AD0566" w:rsidRPr="002E29E9" w:rsidRDefault="00AD0566" w:rsidP="003051B8">
      <w:pPr>
        <w:rPr>
          <w:b/>
          <w:bCs/>
        </w:rPr>
      </w:pPr>
      <w:r w:rsidRPr="002E29E9">
        <w:rPr>
          <w:b/>
          <w:bCs/>
        </w:rPr>
        <w:t>Database:</w:t>
      </w:r>
    </w:p>
    <w:p w14:paraId="312303CF" w14:textId="3E3AD5FD" w:rsidR="00D26478" w:rsidRDefault="002C361E" w:rsidP="003051B8">
      <w:r w:rsidRPr="002C361E">
        <w:t>Databasen er ansvarlig for lagring af alle data</w:t>
      </w:r>
      <w:r w:rsidR="008F2801">
        <w:t xml:space="preserve"> og giver en struktureret og effektiv håndtering af webshoppens data som er essentielle for systemets drift.</w:t>
      </w:r>
    </w:p>
    <w:p w14:paraId="3A387FDB" w14:textId="6660FCCC" w:rsidR="008F2801" w:rsidRPr="008F2801" w:rsidRDefault="008F2801" w:rsidP="003051B8">
      <w:pPr>
        <w:rPr>
          <w:b/>
          <w:bCs/>
        </w:rPr>
      </w:pPr>
      <w:r>
        <w:rPr>
          <w:b/>
          <w:bCs/>
        </w:rPr>
        <w:t>Modulær struktur</w:t>
      </w:r>
      <w:r w:rsidRPr="002E29E9">
        <w:rPr>
          <w:b/>
          <w:bCs/>
        </w:rPr>
        <w:t>:</w:t>
      </w:r>
    </w:p>
    <w:p w14:paraId="5C65FDFF" w14:textId="7CB6DAFA" w:rsidR="00565C51" w:rsidRPr="002E29E9" w:rsidRDefault="008F2801">
      <w:r w:rsidRPr="008F2801">
        <w:t>Arkitekturens modulære design betyder, at de tre hovedkomponenter er adskilte og kan opdateres, testes og vedligeholdes uafhængigt af hinanden. Dette</w:t>
      </w:r>
      <w:r>
        <w:t xml:space="preserve"> giver en høj grad af fleksibilitet og skalerbarhed for webshoppen, hvilket gør det muligt at tilpasse og forbedre eller udskifte hver del uden at påvirke resten af systemets elementer. </w:t>
      </w:r>
      <w:r w:rsidR="00565C51" w:rsidRPr="002E29E9">
        <w:br w:type="page"/>
      </w:r>
    </w:p>
    <w:p w14:paraId="659E1631" w14:textId="72ED397B" w:rsidR="00565C51" w:rsidRPr="002E29E9" w:rsidRDefault="00565C51" w:rsidP="00565C51">
      <w:pPr>
        <w:pStyle w:val="Overskrift1"/>
      </w:pPr>
      <w:bookmarkStart w:id="5" w:name="_Toc164086701"/>
      <w:r w:rsidRPr="002E29E9">
        <w:lastRenderedPageBreak/>
        <w:t>Teknisk produktdokumentation</w:t>
      </w:r>
      <w:bookmarkEnd w:id="5"/>
    </w:p>
    <w:p w14:paraId="2E91D9D5" w14:textId="41082AA5" w:rsidR="00565C51" w:rsidRPr="002E29E9" w:rsidRDefault="006E3920" w:rsidP="00565C51">
      <w:r w:rsidRPr="002E29E9">
        <w:t>Beskrivelse af den tekniske opbygning og miljøet for de tre udviklede komponenter.</w:t>
      </w:r>
    </w:p>
    <w:p w14:paraId="12ED32A1" w14:textId="56E4FD1F" w:rsidR="00565C51" w:rsidRPr="002E29E9" w:rsidRDefault="00565C51" w:rsidP="00565C51">
      <w:pPr>
        <w:rPr>
          <w:b/>
          <w:bCs/>
        </w:rPr>
      </w:pPr>
      <w:bookmarkStart w:id="6" w:name="_Toc164086702"/>
      <w:r w:rsidRPr="002E29E9">
        <w:rPr>
          <w:rStyle w:val="Overskrift2Tegn"/>
        </w:rPr>
        <w:t>Frontend</w:t>
      </w:r>
      <w:bookmarkEnd w:id="6"/>
    </w:p>
    <w:p w14:paraId="3129D5B4" w14:textId="62163D47" w:rsidR="00945D5D" w:rsidRPr="002E29E9" w:rsidRDefault="00945D5D" w:rsidP="00945D5D">
      <w:r w:rsidRPr="002E29E9">
        <w:t>Webshoppens frontend er bygget i Laravel Blade med Bootstrap, hvilket danner et solidt grundlag for en web frontend, kombinationen giver en effektiv udviklingsproces som prioriterer genbrug af kode, høj modularitet og et responsivt design.</w:t>
      </w:r>
    </w:p>
    <w:p w14:paraId="6529D370" w14:textId="34C3538A" w:rsidR="00945D5D" w:rsidRPr="002E29E9" w:rsidRDefault="00945D5D" w:rsidP="00945D5D">
      <w:pPr>
        <w:pStyle w:val="Overskrift3"/>
      </w:pPr>
      <w:bookmarkStart w:id="7" w:name="_Toc164086703"/>
      <w:r w:rsidRPr="002E29E9">
        <w:t>Laravel Blade</w:t>
      </w:r>
      <w:bookmarkEnd w:id="7"/>
    </w:p>
    <w:p w14:paraId="7DE26593" w14:textId="6DC75B39" w:rsidR="00945D5D" w:rsidRPr="002E29E9" w:rsidRDefault="00945D5D" w:rsidP="00945D5D">
      <w:r w:rsidRPr="002E29E9">
        <w:t xml:space="preserve">Blade er et templatingværktøj som integreres sømløst </w:t>
      </w:r>
      <w:r w:rsidR="001E42EB" w:rsidRPr="002E29E9">
        <w:t>med Laravel-frameworket. Det giver mulighed for at opdele frontend kode i genanvendelige komponenter, samt tilbyder brugen af PHP-logik direkte i HTML skabeloner, eksempelvis løkker, betingelser, variabler.</w:t>
      </w:r>
      <w:r w:rsidRPr="002E29E9">
        <w:t xml:space="preserve"> </w:t>
      </w:r>
    </w:p>
    <w:p w14:paraId="51D6B3FA" w14:textId="4972A56F" w:rsidR="00945D5D" w:rsidRPr="002E29E9" w:rsidRDefault="001E42EB" w:rsidP="001E42EB">
      <w:pPr>
        <w:pStyle w:val="Overskrift3"/>
      </w:pPr>
      <w:bookmarkStart w:id="8" w:name="_Toc164086704"/>
      <w:r w:rsidRPr="002E29E9">
        <w:t>Bootstrap</w:t>
      </w:r>
      <w:bookmarkEnd w:id="8"/>
    </w:p>
    <w:p w14:paraId="59D27F9A" w14:textId="03C15B8A" w:rsidR="001E42EB" w:rsidRPr="002E29E9" w:rsidRDefault="001E42EB" w:rsidP="00565C51">
      <w:r w:rsidRPr="002E29E9">
        <w:t>Bootstrap er et CSS-framework som tilbyder en stor samling af foruddefinerede komponenter og layouts. Bootstrap komponenter understøtter som standard responsiv visning på tværs af forskellige enhedsstørrelser.</w:t>
      </w:r>
    </w:p>
    <w:p w14:paraId="007992DA" w14:textId="61C97F44" w:rsidR="00565C51" w:rsidRPr="002E29E9" w:rsidRDefault="00565C51" w:rsidP="001E42EB">
      <w:pPr>
        <w:pStyle w:val="Overskrift2"/>
      </w:pPr>
      <w:bookmarkStart w:id="9" w:name="_Toc164086705"/>
      <w:r w:rsidRPr="002E29E9">
        <w:t>Backend</w:t>
      </w:r>
      <w:bookmarkEnd w:id="9"/>
    </w:p>
    <w:p w14:paraId="29A91706" w14:textId="267F00A8" w:rsidR="001E42EB" w:rsidRPr="002E29E9" w:rsidRDefault="001E42EB" w:rsidP="001E42EB">
      <w:r w:rsidRPr="002E29E9">
        <w:t>Valget af Laravel som backend framework er baseret på en række tekniske overvejelser, blandt andet er hele kombinationen af Laravel / Blade / SQLite en meget stærk og elegant sammensætning som giver et hurtigt og let arbejdsmiljø, med et stort antal foruddefinerede funktionaliteter</w:t>
      </w:r>
      <w:r w:rsidR="00D12167" w:rsidRPr="002E29E9">
        <w:t>.</w:t>
      </w:r>
    </w:p>
    <w:p w14:paraId="14834545" w14:textId="5330222C" w:rsidR="00D12167" w:rsidRPr="002E29E9" w:rsidRDefault="00D12167" w:rsidP="001E42EB">
      <w:r w:rsidRPr="002E29E9">
        <w:t xml:space="preserve">Laravel benytter MVC arkitektur (Model-View-Controller), som giver en struktureret tilgang til at organisere og separere logikken i backenden, det bidrager til at skabe en mere skalerbar og testbar kodebase. </w:t>
      </w:r>
    </w:p>
    <w:p w14:paraId="0D543EE7" w14:textId="37D8459B" w:rsidR="00D12167" w:rsidRPr="002E29E9" w:rsidRDefault="00D12167" w:rsidP="001E42EB">
      <w:r w:rsidRPr="002E29E9">
        <w:t>Eloquent ORM kommer inkluderet i Laravel og tilbyder en let måde at interagere med databasen på, ved hjælp af PHP-objekter.</w:t>
      </w:r>
    </w:p>
    <w:p w14:paraId="23435949" w14:textId="244E56A8" w:rsidR="00D12167" w:rsidRPr="002E29E9" w:rsidRDefault="00D12167" w:rsidP="001E42EB">
      <w:r w:rsidRPr="002E29E9">
        <w:t xml:space="preserve">Migrations er endnu et stærkt element i Laravel som giver mulighed for at versionsstyre og administrere databaseændringer, der kan blandt andet rulles tilbage til forrige database migreringer hvis der skulle opstå fejl eller mangler i nyere migrationer. </w:t>
      </w:r>
    </w:p>
    <w:p w14:paraId="3373B4FD" w14:textId="6ADA61BB" w:rsidR="00D12167" w:rsidRPr="002E29E9" w:rsidRDefault="00D12167" w:rsidP="001E42EB">
      <w:r w:rsidRPr="002E29E9">
        <w:t xml:space="preserve">Laravel kommer med indbygget sikkerhed som CSRF-beskyttelse, inputvalidering og XSS (Cross-site scripting) beskyttelse som reducerer risikoen for sikkerhedsbrud. </w:t>
      </w:r>
    </w:p>
    <w:p w14:paraId="7295AB31" w14:textId="77777777" w:rsidR="00D12167" w:rsidRPr="002E29E9" w:rsidRDefault="00D12167" w:rsidP="001E42EB"/>
    <w:p w14:paraId="4FD28ED5" w14:textId="77777777" w:rsidR="006E3920" w:rsidRPr="002E29E9" w:rsidRDefault="006E3920" w:rsidP="00565C51">
      <w:pPr>
        <w:rPr>
          <w:b/>
          <w:bCs/>
        </w:rPr>
      </w:pPr>
    </w:p>
    <w:p w14:paraId="4964886E" w14:textId="77777777" w:rsidR="00BC0E0D" w:rsidRPr="002E29E9" w:rsidRDefault="00BC0E0D">
      <w:pPr>
        <w:rPr>
          <w:rStyle w:val="Overskrift2Tegn"/>
        </w:rPr>
      </w:pPr>
      <w:r w:rsidRPr="002E29E9">
        <w:rPr>
          <w:rStyle w:val="Overskrift2Tegn"/>
        </w:rPr>
        <w:br w:type="page"/>
      </w:r>
    </w:p>
    <w:p w14:paraId="04CBB6BC" w14:textId="12146B7E" w:rsidR="00565C51" w:rsidRPr="002E29E9" w:rsidRDefault="00565C51" w:rsidP="00565C51">
      <w:pPr>
        <w:rPr>
          <w:b/>
          <w:bCs/>
        </w:rPr>
      </w:pPr>
      <w:bookmarkStart w:id="10" w:name="_Toc164086706"/>
      <w:r w:rsidRPr="002E29E9">
        <w:rPr>
          <w:rStyle w:val="Overskrift2Tegn"/>
        </w:rPr>
        <w:lastRenderedPageBreak/>
        <w:t>Database</w:t>
      </w:r>
      <w:bookmarkEnd w:id="10"/>
    </w:p>
    <w:p w14:paraId="06043752" w14:textId="1CFD8015" w:rsidR="000660B2" w:rsidRPr="002E29E9" w:rsidRDefault="000660B2" w:rsidP="000660B2">
      <w:r w:rsidRPr="002E29E9">
        <w:t>Webshoppens backend er konfigureret til at benytte en SQLite database, SQLite er et letvægtsdatabasesystem hvilket er ideelt til brug for mindre til mellemstore webapplikationer som denne.</w:t>
      </w:r>
    </w:p>
    <w:p w14:paraId="1E38F1D2" w14:textId="42F6C623" w:rsidR="000660B2" w:rsidRPr="002E29E9" w:rsidRDefault="000660B2" w:rsidP="000660B2">
      <w:r w:rsidRPr="002E29E9">
        <w:t>I Laravel genereres tabeller ved hjælp af migrations, hvilket giver en struktureret tilgang til håndtering af databaseændringer, databasen defineres i koden og kan opdateres til databasen ved hjælp af Artisan-kommandoer.</w:t>
      </w:r>
      <w:r w:rsidRPr="002E29E9">
        <w:br/>
        <w:t>Artisan kommandoer er Laravel’s indbyggede kommando sprog som letter arbejdet for eksempelvis at slette en hel database og køre den frisk ind igen, eller opdatere en eksisterende database.</w:t>
      </w:r>
    </w:p>
    <w:p w14:paraId="7CFAAB9C" w14:textId="2CC3A9A8" w:rsidR="00BC0E0D" w:rsidRPr="002E29E9" w:rsidRDefault="000660B2" w:rsidP="000660B2">
      <w:r w:rsidRPr="002E29E9">
        <w:t xml:space="preserve">SQLite er en standard understøttelse i Laravel hvilket gør det let </w:t>
      </w:r>
      <w:r w:rsidR="00BC0E0D" w:rsidRPr="002E29E9">
        <w:t>at interagere med tabeller og data som PHP-objekter gennem Laravel's Eloquent ORM.</w:t>
      </w:r>
    </w:p>
    <w:p w14:paraId="20AE28CD" w14:textId="134AD5D5" w:rsidR="00BC0E0D" w:rsidRPr="002E29E9" w:rsidRDefault="00BC0E0D" w:rsidP="000660B2">
      <w:r w:rsidRPr="002E29E9">
        <w:t>For at sikre kvaliteten af koden kan SQLite også bruges til at køre tests i et isoleret miljø.</w:t>
      </w:r>
    </w:p>
    <w:p w14:paraId="6C828794" w14:textId="7A846C72" w:rsidR="00BC0E0D" w:rsidRPr="002E29E9" w:rsidRDefault="00BC0E0D" w:rsidP="000660B2">
      <w:r w:rsidRPr="002E29E9">
        <w:t>SQLite og Laravel som en kombination giver en strømlinet og effektiv tilgang til databaseadministration via Laravel’s backend.</w:t>
      </w:r>
    </w:p>
    <w:p w14:paraId="2F3476BC" w14:textId="4F97B270" w:rsidR="006E3920" w:rsidRPr="002E29E9" w:rsidRDefault="000660B2">
      <w:pPr>
        <w:rPr>
          <w:b/>
          <w:bCs/>
        </w:rPr>
      </w:pPr>
      <w:r w:rsidRPr="002E29E9">
        <w:rPr>
          <w:b/>
          <w:bCs/>
          <w:noProof/>
        </w:rPr>
        <w:drawing>
          <wp:inline distT="0" distB="0" distL="0" distR="0" wp14:anchorId="09A552E6" wp14:editId="31D99C47">
            <wp:extent cx="5472430" cy="4048125"/>
            <wp:effectExtent l="0" t="0" r="0" b="9525"/>
            <wp:docPr id="172844934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49346" name=""/>
                    <pic:cNvPicPr/>
                  </pic:nvPicPr>
                  <pic:blipFill>
                    <a:blip r:embed="rId10"/>
                    <a:stretch>
                      <a:fillRect/>
                    </a:stretch>
                  </pic:blipFill>
                  <pic:spPr>
                    <a:xfrm>
                      <a:off x="0" y="0"/>
                      <a:ext cx="5472430" cy="4048125"/>
                    </a:xfrm>
                    <a:prstGeom prst="rect">
                      <a:avLst/>
                    </a:prstGeom>
                  </pic:spPr>
                </pic:pic>
              </a:graphicData>
            </a:graphic>
          </wp:inline>
        </w:drawing>
      </w:r>
      <w:r w:rsidR="006E3920" w:rsidRPr="002E29E9">
        <w:rPr>
          <w:b/>
          <w:bCs/>
        </w:rPr>
        <w:br w:type="page"/>
      </w:r>
    </w:p>
    <w:p w14:paraId="78223901" w14:textId="3B4DC733" w:rsidR="00557A68" w:rsidRPr="002E29E9" w:rsidRDefault="006E3920" w:rsidP="006E3920">
      <w:pPr>
        <w:pStyle w:val="Overskrift1"/>
      </w:pPr>
      <w:bookmarkStart w:id="11" w:name="_Toc164086707"/>
      <w:r w:rsidRPr="002E29E9">
        <w:lastRenderedPageBreak/>
        <w:t>Server</w:t>
      </w:r>
      <w:bookmarkEnd w:id="11"/>
    </w:p>
    <w:p w14:paraId="306D6875" w14:textId="1DBA5ECF" w:rsidR="006A162B" w:rsidRPr="002E29E9" w:rsidRDefault="006A162B" w:rsidP="00557A68">
      <w:r w:rsidRPr="002E29E9">
        <w:t>Webshoppens servermiljø er sat op ved hjælp af Laravel Sail på en Ubuntu-server, som kører lokalt via WSL2 (Windows Subsystem for Linux 2). Dette miljø udnytter Docker til at skabe en ensartet udviklingsplatform, hvor alle nødvendige komponenter er containeriserede.</w:t>
      </w:r>
    </w:p>
    <w:p w14:paraId="06D4E35D" w14:textId="055F4DA5" w:rsidR="006A162B" w:rsidRPr="002E29E9" w:rsidRDefault="006A162B" w:rsidP="00557A68">
      <w:r w:rsidRPr="002E29E9">
        <w:t>Laravel Sail er optimeret til Laravel-applikationer og automatiserer opsætningen af Docker-miljøet. Under opsætningen kan konfigurationer tilpasses, herunder valget af web-server og database.</w:t>
      </w:r>
    </w:p>
    <w:p w14:paraId="6BB89E83" w14:textId="77777777" w:rsidR="006A162B" w:rsidRPr="002E29E9" w:rsidRDefault="006A162B" w:rsidP="00557A68">
      <w:r w:rsidRPr="002E29E9">
        <w:t>Sail bruger PHP til at køre applikationen, PHP er et serverside scripting sprog, her har man under opsætningen selv mulighed for at vælge hvilken version af PHP der skal tages i brug, ellers bruger opsætningen som standard den seneste stabile version.</w:t>
      </w:r>
    </w:p>
    <w:p w14:paraId="186D4039" w14:textId="77777777" w:rsidR="006A162B" w:rsidRPr="002E29E9" w:rsidRDefault="006A162B" w:rsidP="00557A68">
      <w:r w:rsidRPr="002E29E9">
        <w:t>Nginx bliver benyttet som web-server samt reverse proxy, det vil sige at Nginx står for at levere indhold til klienter, men også at håndtere anmodninger fra klienter til applikationen.</w:t>
      </w:r>
    </w:p>
    <w:p w14:paraId="1E3D50C5" w14:textId="77777777" w:rsidR="00CF1FCA" w:rsidRPr="002E29E9" w:rsidRDefault="006A162B" w:rsidP="00CF1FCA">
      <w:r w:rsidRPr="002E29E9">
        <w:t>Xdebug, et værktøj til fejlfinding i PHP-kode, er integreret i servermiljøet for at lette udviklingsprocessen.</w:t>
      </w:r>
    </w:p>
    <w:p w14:paraId="70961696" w14:textId="77777777" w:rsidR="00CF1FCA" w:rsidRPr="002E29E9" w:rsidRDefault="00CF1FCA" w:rsidP="00CF1FCA"/>
    <w:p w14:paraId="38BA9FCD" w14:textId="31504C91" w:rsidR="006E3920" w:rsidRPr="002E29E9" w:rsidRDefault="006E3920" w:rsidP="00CF1FCA">
      <w:pPr>
        <w:pStyle w:val="Overskrift1"/>
      </w:pPr>
      <w:bookmarkStart w:id="12" w:name="_Toc164086708"/>
      <w:r w:rsidRPr="002E29E9">
        <w:t>Versionsstyring</w:t>
      </w:r>
      <w:bookmarkEnd w:id="12"/>
    </w:p>
    <w:p w14:paraId="1F0A1F94" w14:textId="77777777" w:rsidR="00DB3502" w:rsidRPr="002E29E9" w:rsidRDefault="0022664D">
      <w:r w:rsidRPr="002E29E9">
        <w:t>Projektet anvender G</w:t>
      </w:r>
      <w:r w:rsidR="001811CA" w:rsidRPr="002E29E9">
        <w:t>it som versionsstyringsteknologi, valget er grundet Gits pålidelighed og effektive måde at administrere og opretholde en velorganiseret og pålidelig kodehistorik.</w:t>
      </w:r>
    </w:p>
    <w:p w14:paraId="64BD7096" w14:textId="57AF1208" w:rsidR="00DB3502" w:rsidRPr="002E29E9" w:rsidRDefault="00DB3502">
      <w:r w:rsidRPr="002E29E9">
        <w:t>Der anvendes GitHub som platform til visuelt at danne overblik over projektet samt at vedligeholde diverse pipelines, også kaldet GitHub Actions som projektet benytter til tests og at finde kendte sikkerhedsbrud i koden samt i inkluderede tredjeparts biblioteker.</w:t>
      </w:r>
    </w:p>
    <w:p w14:paraId="1CDB7AEC" w14:textId="77777777" w:rsidR="00DB3502" w:rsidRPr="002E29E9" w:rsidRDefault="00DB3502">
      <w:pPr>
        <w:rPr>
          <w:rFonts w:asciiTheme="majorHAnsi" w:eastAsiaTheme="majorEastAsia" w:hAnsiTheme="majorHAnsi" w:cstheme="majorBidi"/>
          <w:color w:val="3F251D" w:themeColor="accent1"/>
          <w:sz w:val="30"/>
          <w:szCs w:val="30"/>
        </w:rPr>
      </w:pPr>
      <w:r w:rsidRPr="002E29E9">
        <w:br w:type="page"/>
      </w:r>
    </w:p>
    <w:p w14:paraId="5F6F3D33" w14:textId="2892A548" w:rsidR="006E3920" w:rsidRPr="002E29E9" w:rsidRDefault="006E3920" w:rsidP="006E3920">
      <w:pPr>
        <w:pStyle w:val="Overskrift1"/>
      </w:pPr>
      <w:bookmarkStart w:id="13" w:name="_Toc164086709"/>
      <w:r w:rsidRPr="002E29E9">
        <w:lastRenderedPageBreak/>
        <w:t>Kravspecifikation</w:t>
      </w:r>
      <w:bookmarkEnd w:id="13"/>
    </w:p>
    <w:p w14:paraId="0D840AE1" w14:textId="1236D7AC" w:rsidR="006E3920" w:rsidRPr="002E29E9" w:rsidRDefault="00B56D7B">
      <w:r w:rsidRPr="002E29E9">
        <w:t>Kravspecifikation opdelt i henholdsvis Frontend, Backend og Database.</w:t>
      </w:r>
    </w:p>
    <w:p w14:paraId="24ECD44B" w14:textId="12409702" w:rsidR="006E3920" w:rsidRPr="002E29E9" w:rsidRDefault="006E3920" w:rsidP="00B56D7B">
      <w:pPr>
        <w:pStyle w:val="Overskrift2"/>
      </w:pPr>
      <w:bookmarkStart w:id="14" w:name="_Toc164086710"/>
      <w:r w:rsidRPr="002E29E9">
        <w:t>Frontend</w:t>
      </w:r>
      <w:bookmarkEnd w:id="14"/>
    </w:p>
    <w:p w14:paraId="33BECF57" w14:textId="1FCA62E2" w:rsidR="00E13806" w:rsidRPr="002E29E9" w:rsidRDefault="00E13806" w:rsidP="00E13806">
      <w:r w:rsidRPr="002E29E9">
        <w:t xml:space="preserve">Frontend delen af projektet skal sikre overskuelig og brugervenlig præsentation for sidens kunder, samt give medarbejdere adgang til et struktureret </w:t>
      </w:r>
      <w:r w:rsidR="009B7AA0" w:rsidRPr="002E29E9">
        <w:t>administratorpanel</w:t>
      </w:r>
      <w:r w:rsidRPr="002E29E9">
        <w:t xml:space="preserve"> via login.</w:t>
      </w:r>
    </w:p>
    <w:tbl>
      <w:tblPr>
        <w:tblW w:w="8705" w:type="dxa"/>
        <w:tblCellMar>
          <w:top w:w="15" w:type="dxa"/>
          <w:left w:w="15" w:type="dxa"/>
          <w:bottom w:w="15" w:type="dxa"/>
          <w:right w:w="15" w:type="dxa"/>
        </w:tblCellMar>
        <w:tblLook w:val="04A0" w:firstRow="1" w:lastRow="0" w:firstColumn="1" w:lastColumn="0" w:noHBand="0" w:noVBand="1"/>
      </w:tblPr>
      <w:tblGrid>
        <w:gridCol w:w="566"/>
        <w:gridCol w:w="4679"/>
        <w:gridCol w:w="1288"/>
        <w:gridCol w:w="2172"/>
      </w:tblGrid>
      <w:tr w:rsidR="00EE1A0B" w:rsidRPr="002E29E9" w14:paraId="1530DD43" w14:textId="77777777" w:rsidTr="00EE1A0B">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7C2EDB" w14:textId="77777777" w:rsidR="00B56D7B" w:rsidRPr="002E29E9" w:rsidRDefault="00B56D7B" w:rsidP="00B56D7B">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11E5B2F" w14:textId="77777777" w:rsidR="00B56D7B" w:rsidRPr="002E29E9" w:rsidRDefault="00B56D7B" w:rsidP="00B56D7B">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49CC277" w14:textId="77777777" w:rsidR="00B56D7B" w:rsidRPr="002E29E9" w:rsidRDefault="00B56D7B" w:rsidP="00B56D7B">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DCFF0A" w14:textId="77777777" w:rsidR="00B56D7B" w:rsidRPr="002E29E9" w:rsidRDefault="00B56D7B" w:rsidP="00B56D7B">
            <w:pPr>
              <w:rPr>
                <w:b/>
                <w:bCs/>
              </w:rPr>
            </w:pPr>
            <w:r w:rsidRPr="002E29E9">
              <w:t>Type</w:t>
            </w:r>
          </w:p>
        </w:tc>
      </w:tr>
      <w:tr w:rsidR="00EE1A0B" w:rsidRPr="002E29E9" w14:paraId="59E3F39C" w14:textId="77777777" w:rsidTr="00EE1A0B">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A51782" w14:textId="7FC69A7C" w:rsidR="00B56D7B" w:rsidRPr="002E29E9" w:rsidRDefault="00E13806" w:rsidP="00B56D7B">
            <w:r w:rsidRPr="002E29E9">
              <w:t>F</w:t>
            </w:r>
            <w:r w:rsidR="00B56D7B" w:rsidRPr="002E29E9">
              <w:t>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839CCA" w14:textId="3303884C" w:rsidR="00B56D7B" w:rsidRPr="002E29E9" w:rsidRDefault="00822925" w:rsidP="00B56D7B">
            <w:r w:rsidRPr="002E29E9">
              <w:t>Funktionalitet til at søge efter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22D71E"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5A36EF1" w14:textId="77777777" w:rsidR="00B56D7B" w:rsidRPr="002E29E9" w:rsidRDefault="00B56D7B" w:rsidP="00B56D7B">
            <w:r w:rsidRPr="002E29E9">
              <w:t>Funktionelt</w:t>
            </w:r>
          </w:p>
        </w:tc>
      </w:tr>
      <w:tr w:rsidR="00EE1A0B" w:rsidRPr="002E29E9" w14:paraId="2ED3F2D2" w14:textId="77777777" w:rsidTr="00EE1A0B">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057C45" w14:textId="7E8231AA" w:rsidR="00B56D7B" w:rsidRPr="002E29E9" w:rsidRDefault="00E13806" w:rsidP="00B56D7B">
            <w:r w:rsidRPr="002E29E9">
              <w:t>F</w:t>
            </w:r>
            <w:r w:rsidR="00B56D7B"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27D1952" w14:textId="29644A29" w:rsidR="00B56D7B" w:rsidRPr="002E29E9" w:rsidRDefault="00822925" w:rsidP="00B56D7B">
            <w:r w:rsidRPr="002E29E9">
              <w:t>Købsfunktionalitet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40FF63"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922CF8" w14:textId="77777777" w:rsidR="00B56D7B" w:rsidRPr="002E29E9" w:rsidRDefault="00B56D7B" w:rsidP="00B56D7B">
            <w:r w:rsidRPr="002E29E9">
              <w:t>Funktionelt</w:t>
            </w:r>
          </w:p>
        </w:tc>
      </w:tr>
      <w:tr w:rsidR="00EE1A0B" w:rsidRPr="002E29E9" w14:paraId="0D1DACA5" w14:textId="77777777" w:rsidTr="00EE1A0B">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173C22" w14:textId="30E2F8EE" w:rsidR="00B56D7B" w:rsidRPr="002E29E9" w:rsidRDefault="00E13806" w:rsidP="00B56D7B">
            <w:r w:rsidRPr="002E29E9">
              <w:t>F</w:t>
            </w:r>
            <w:r w:rsidR="00B56D7B"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A8FA9" w14:textId="26CA8082" w:rsidR="00B56D7B" w:rsidRPr="002E29E9" w:rsidRDefault="00822925" w:rsidP="00B56D7B">
            <w:r w:rsidRPr="002E29E9">
              <w:t>Brugerregistrering og login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5161FC9"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CCE303E" w14:textId="77777777" w:rsidR="00B56D7B" w:rsidRPr="002E29E9" w:rsidRDefault="00B56D7B" w:rsidP="00B56D7B">
            <w:r w:rsidRPr="002E29E9">
              <w:t>Funktionel</w:t>
            </w:r>
          </w:p>
        </w:tc>
      </w:tr>
      <w:tr w:rsidR="00EE1A0B" w:rsidRPr="002E29E9" w14:paraId="56F62028"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74DBA1" w14:textId="2A666A1A" w:rsidR="00B56D7B" w:rsidRPr="002E29E9" w:rsidRDefault="00E13806" w:rsidP="00B56D7B">
            <w:r w:rsidRPr="002E29E9">
              <w:t>F</w:t>
            </w:r>
            <w:r w:rsidR="00B56D7B"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1A9758" w14:textId="77535A51" w:rsidR="00B56D7B" w:rsidRPr="002E29E9" w:rsidRDefault="00822925" w:rsidP="00B56D7B">
            <w:r w:rsidRPr="002E29E9">
              <w:t>Adminpanel til webshopstyring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2CB500" w14:textId="77777777" w:rsidR="00B56D7B" w:rsidRPr="002E29E9" w:rsidRDefault="00B56D7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528BD62" w14:textId="77777777" w:rsidR="00B56D7B" w:rsidRPr="002E29E9" w:rsidRDefault="00B56D7B" w:rsidP="00B56D7B">
            <w:r w:rsidRPr="002E29E9">
              <w:t>Funktionel</w:t>
            </w:r>
          </w:p>
        </w:tc>
      </w:tr>
      <w:tr w:rsidR="00EE1A0B" w:rsidRPr="002E29E9" w14:paraId="6F980D33"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E61EB1E" w14:textId="6CA8E074" w:rsidR="00EE1A0B" w:rsidRPr="002E29E9" w:rsidRDefault="00EE1A0B" w:rsidP="00B56D7B">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85B8DC" w14:textId="4C5328D0" w:rsidR="00EE1A0B" w:rsidRPr="002E29E9" w:rsidRDefault="00EE1A0B" w:rsidP="00B56D7B">
            <w:r w:rsidRPr="002E29E9">
              <w:t>Produktvisning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1BD64" w14:textId="040538D5"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9B8DB4" w14:textId="43CC6F26" w:rsidR="00EE1A0B" w:rsidRPr="002E29E9" w:rsidRDefault="00EE1A0B" w:rsidP="00B56D7B">
            <w:r w:rsidRPr="002E29E9">
              <w:t>Funktionel</w:t>
            </w:r>
          </w:p>
        </w:tc>
      </w:tr>
      <w:tr w:rsidR="00EE1A0B" w:rsidRPr="002E29E9" w14:paraId="36598D3A"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B6ABD0" w14:textId="1DF0B576" w:rsidR="00EE1A0B" w:rsidRPr="002E29E9" w:rsidRDefault="00EE1A0B" w:rsidP="00B56D7B">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EA19E9" w14:textId="29B67802" w:rsidR="00EE1A0B" w:rsidRPr="002E29E9" w:rsidRDefault="00EE1A0B" w:rsidP="00B56D7B">
            <w:r w:rsidRPr="002E29E9">
              <w:t>Betalingsgateway</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7F0E732" w14:textId="2A6834C7"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FE2440D" w14:textId="06996857" w:rsidR="00EE1A0B" w:rsidRPr="002E29E9" w:rsidRDefault="00EE1A0B" w:rsidP="00B56D7B">
            <w:r w:rsidRPr="002E29E9">
              <w:t>Funktionel</w:t>
            </w:r>
          </w:p>
        </w:tc>
      </w:tr>
      <w:tr w:rsidR="00EE1A0B" w:rsidRPr="002E29E9" w14:paraId="51B2519D"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73F636D" w14:textId="3C4E619F" w:rsidR="00EE1A0B" w:rsidRPr="002E29E9" w:rsidRDefault="00EE1A0B" w:rsidP="00B56D7B">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D616DB" w14:textId="01773414" w:rsidR="00EE1A0B" w:rsidRPr="002E29E9" w:rsidRDefault="00EE1A0B" w:rsidP="00B56D7B">
            <w:r w:rsidRPr="002E29E9">
              <w:t>Responsiv design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1378342" w14:textId="2940A170"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B3618D" w14:textId="589A3A5E" w:rsidR="00EE1A0B" w:rsidRPr="002E29E9" w:rsidRDefault="00EE1A0B" w:rsidP="00B56D7B">
            <w:r w:rsidRPr="002E29E9">
              <w:t>Ikke-funktionel</w:t>
            </w:r>
          </w:p>
        </w:tc>
      </w:tr>
      <w:tr w:rsidR="00EE1A0B" w:rsidRPr="002E29E9" w14:paraId="7B9CBAE9" w14:textId="77777777" w:rsidTr="00EE1A0B">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0F1C362" w14:textId="7E887068" w:rsidR="00EE1A0B" w:rsidRPr="002E29E9" w:rsidRDefault="00EE1A0B" w:rsidP="00B56D7B">
            <w:r w:rsidRPr="002E29E9">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16E28" w14:textId="7D286AC9" w:rsidR="00EE1A0B" w:rsidRPr="002E29E9" w:rsidRDefault="00EE1A0B" w:rsidP="00B56D7B">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44BA90F" w14:textId="67AEEEA9" w:rsidR="00EE1A0B" w:rsidRPr="002E29E9" w:rsidRDefault="00EE1A0B" w:rsidP="00B56D7B">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A16496" w14:textId="204034B6" w:rsidR="00EE1A0B" w:rsidRPr="002E29E9" w:rsidRDefault="00EE1A0B" w:rsidP="00B56D7B">
            <w:r w:rsidRPr="002E29E9">
              <w:t>Ikke-funktionel</w:t>
            </w:r>
          </w:p>
        </w:tc>
      </w:tr>
    </w:tbl>
    <w:p w14:paraId="5E1E5B95" w14:textId="77777777" w:rsidR="00B56D7B" w:rsidRPr="002E29E9" w:rsidRDefault="00B56D7B" w:rsidP="00B56D7B"/>
    <w:p w14:paraId="62CEDEB2" w14:textId="77777777" w:rsidR="009B7AA0" w:rsidRPr="002E29E9" w:rsidRDefault="009B7AA0">
      <w:r w:rsidRPr="002E29E9">
        <w:br w:type="page"/>
      </w:r>
    </w:p>
    <w:p w14:paraId="44F05A45" w14:textId="5FCA48D7" w:rsidR="006E3920" w:rsidRPr="002E29E9" w:rsidRDefault="009B7AA0" w:rsidP="009B7AA0">
      <w:pPr>
        <w:pStyle w:val="Overskrift2"/>
      </w:pPr>
      <w:bookmarkStart w:id="15" w:name="_Toc164086711"/>
      <w:r w:rsidRPr="002E29E9">
        <w:lastRenderedPageBreak/>
        <w:t>Database</w:t>
      </w:r>
      <w:bookmarkEnd w:id="15"/>
    </w:p>
    <w:p w14:paraId="72021436" w14:textId="3EF3BC7D" w:rsidR="009B7AA0" w:rsidRPr="002E29E9" w:rsidRDefault="003B4024" w:rsidP="009B7AA0">
      <w:r w:rsidRPr="002E29E9">
        <w:t xml:space="preserve">Databasekravspecifikationen skal sikre en struktureret og effektiv lagring af data for webshoppen. </w:t>
      </w:r>
    </w:p>
    <w:tbl>
      <w:tblPr>
        <w:tblW w:w="8705" w:type="dxa"/>
        <w:tblCellMar>
          <w:top w:w="15" w:type="dxa"/>
          <w:left w:w="15" w:type="dxa"/>
          <w:bottom w:w="15" w:type="dxa"/>
          <w:right w:w="15" w:type="dxa"/>
        </w:tblCellMar>
        <w:tblLook w:val="04A0" w:firstRow="1" w:lastRow="0" w:firstColumn="1" w:lastColumn="0" w:noHBand="0" w:noVBand="1"/>
      </w:tblPr>
      <w:tblGrid>
        <w:gridCol w:w="842"/>
        <w:gridCol w:w="4331"/>
        <w:gridCol w:w="1522"/>
        <w:gridCol w:w="2010"/>
      </w:tblGrid>
      <w:tr w:rsidR="003B4024" w:rsidRPr="002E29E9" w14:paraId="0C8523C5"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1B4A093" w14:textId="77777777" w:rsidR="009B7AA0" w:rsidRPr="002E29E9" w:rsidRDefault="009B7AA0"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980FC25" w14:textId="77777777" w:rsidR="009B7AA0" w:rsidRPr="002E29E9" w:rsidRDefault="009B7AA0"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5601FD" w14:textId="77777777" w:rsidR="009B7AA0" w:rsidRPr="002E29E9" w:rsidRDefault="009B7AA0"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2972C23" w14:textId="77777777" w:rsidR="009B7AA0" w:rsidRPr="002E29E9" w:rsidRDefault="009B7AA0" w:rsidP="00AB66AA">
            <w:pPr>
              <w:rPr>
                <w:b/>
                <w:bCs/>
              </w:rPr>
            </w:pPr>
            <w:r w:rsidRPr="002E29E9">
              <w:t>Type</w:t>
            </w:r>
          </w:p>
        </w:tc>
      </w:tr>
      <w:tr w:rsidR="000D431E" w:rsidRPr="002E29E9" w14:paraId="1F463259"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9E301" w14:textId="1404B3A4" w:rsidR="009B7AA0" w:rsidRPr="002E29E9" w:rsidRDefault="009B7AA0"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467E2B" w14:textId="2E3E4A1D" w:rsidR="009B7AA0" w:rsidRPr="002E29E9" w:rsidRDefault="003B4024" w:rsidP="00AB66AA">
            <w:r w:rsidRPr="002E29E9">
              <w:t>Brugertabel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632B89"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8A009C" w14:textId="77777777" w:rsidR="009B7AA0" w:rsidRPr="002E29E9" w:rsidRDefault="009B7AA0" w:rsidP="00AB66AA">
            <w:r w:rsidRPr="002E29E9">
              <w:t>Funktionelt</w:t>
            </w:r>
          </w:p>
        </w:tc>
      </w:tr>
      <w:tr w:rsidR="000D431E" w:rsidRPr="002E29E9" w14:paraId="18DAB75A"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06335B" w14:textId="070304A7" w:rsidR="009B7AA0" w:rsidRPr="002E29E9" w:rsidRDefault="003B4024" w:rsidP="00AB66AA">
            <w:r w:rsidRPr="002E29E9">
              <w:t>D</w:t>
            </w:r>
            <w:r w:rsidR="009B7AA0" w:rsidRPr="002E29E9">
              <w:t>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FED1EA5" w14:textId="6E095EB7" w:rsidR="009B7AA0" w:rsidRPr="002E29E9" w:rsidRDefault="003B4024" w:rsidP="00AB66AA">
            <w:r w:rsidRPr="002E29E9">
              <w:t>Udgivertabel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BD920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1991580" w14:textId="77777777" w:rsidR="009B7AA0" w:rsidRPr="002E29E9" w:rsidRDefault="009B7AA0" w:rsidP="00AB66AA">
            <w:r w:rsidRPr="002E29E9">
              <w:t>Funktionelt</w:t>
            </w:r>
          </w:p>
        </w:tc>
      </w:tr>
      <w:tr w:rsidR="000D431E" w:rsidRPr="002E29E9" w14:paraId="143D2CCB"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9B8C83F" w14:textId="48A3D3E4" w:rsidR="009B7AA0" w:rsidRPr="002E29E9" w:rsidRDefault="003B4024" w:rsidP="00AB66AA">
            <w:r w:rsidRPr="002E29E9">
              <w:t>D</w:t>
            </w:r>
            <w:r w:rsidR="009B7AA0" w:rsidRPr="002E29E9">
              <w:t>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E6D67A" w14:textId="27C06021" w:rsidR="009B7AA0" w:rsidRPr="002E29E9" w:rsidRDefault="003B4024" w:rsidP="00AB66AA">
            <w:r w:rsidRPr="002E29E9">
              <w:t>Formattabel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BEEC00"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708222" w14:textId="77777777" w:rsidR="009B7AA0" w:rsidRPr="002E29E9" w:rsidRDefault="009B7AA0" w:rsidP="00AB66AA">
            <w:r w:rsidRPr="002E29E9">
              <w:t>Funktionel</w:t>
            </w:r>
          </w:p>
        </w:tc>
      </w:tr>
      <w:tr w:rsidR="000D431E" w:rsidRPr="002E29E9" w14:paraId="43F1F19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EC2471" w14:textId="5C1E291B" w:rsidR="009B7AA0" w:rsidRPr="002E29E9" w:rsidRDefault="003B4024" w:rsidP="00AB66AA">
            <w:r w:rsidRPr="002E29E9">
              <w:t>D</w:t>
            </w:r>
            <w:r w:rsidR="009B7AA0" w:rsidRPr="002E29E9">
              <w:t>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3EBB79" w14:textId="7956876A" w:rsidR="009B7AA0" w:rsidRPr="002E29E9" w:rsidRDefault="003B4024" w:rsidP="00AB66AA">
            <w:r w:rsidRPr="002E29E9">
              <w:t>Tilstandstabel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8AAE22E"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EB3D4A8" w14:textId="77777777" w:rsidR="009B7AA0" w:rsidRPr="002E29E9" w:rsidRDefault="009B7AA0" w:rsidP="00AB66AA">
            <w:r w:rsidRPr="002E29E9">
              <w:t>Funktionel</w:t>
            </w:r>
          </w:p>
        </w:tc>
      </w:tr>
      <w:tr w:rsidR="003B4024" w:rsidRPr="002E29E9" w14:paraId="385FB5F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CF2A44" w14:textId="224847D2" w:rsidR="009B7AA0" w:rsidRPr="002E29E9" w:rsidRDefault="003B4024" w:rsidP="00AB66AA">
            <w:r w:rsidRPr="002E29E9">
              <w:t>D</w:t>
            </w:r>
            <w:r w:rsidR="009B7AA0" w:rsidRPr="002E29E9">
              <w:t>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D9553D0" w14:textId="0ACCEFCE" w:rsidR="009B7AA0" w:rsidRPr="002E29E9" w:rsidRDefault="003B4024" w:rsidP="00AB66AA">
            <w:r w:rsidRPr="002E29E9">
              <w:t>Genretabel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BD159F"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4F36467" w14:textId="77777777" w:rsidR="009B7AA0" w:rsidRPr="002E29E9" w:rsidRDefault="009B7AA0" w:rsidP="00AB66AA">
            <w:r w:rsidRPr="002E29E9">
              <w:t>Funktionel</w:t>
            </w:r>
          </w:p>
        </w:tc>
      </w:tr>
      <w:tr w:rsidR="003B4024" w:rsidRPr="002E29E9" w14:paraId="44AEF97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D5540C" w14:textId="4DE153E7" w:rsidR="009B7AA0" w:rsidRPr="002E29E9" w:rsidRDefault="003B4024" w:rsidP="00AB66AA">
            <w:r w:rsidRPr="002E29E9">
              <w:t>D</w:t>
            </w:r>
            <w:r w:rsidR="009B7AA0" w:rsidRPr="002E29E9">
              <w:t>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5061F7B" w14:textId="73188277" w:rsidR="009B7AA0" w:rsidRPr="002E29E9" w:rsidRDefault="003B4024" w:rsidP="00AB66AA">
            <w:r w:rsidRPr="002E29E9">
              <w:t>Sprogtabel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F2AAB2"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8B2FA1" w14:textId="77777777" w:rsidR="009B7AA0" w:rsidRPr="002E29E9" w:rsidRDefault="009B7AA0" w:rsidP="00AB66AA">
            <w:r w:rsidRPr="002E29E9">
              <w:t>Funktionel</w:t>
            </w:r>
          </w:p>
        </w:tc>
      </w:tr>
      <w:tr w:rsidR="003B4024" w:rsidRPr="002E29E9" w14:paraId="7274998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6376" w14:textId="744909E3" w:rsidR="009B7AA0" w:rsidRPr="002E29E9" w:rsidRDefault="003B4024" w:rsidP="00AB66AA">
            <w:r w:rsidRPr="002E29E9">
              <w:t>D</w:t>
            </w:r>
            <w:r w:rsidR="009B7AA0" w:rsidRPr="002E29E9">
              <w:t>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E56ACC" w14:textId="21301357" w:rsidR="009B7AA0" w:rsidRPr="002E29E9" w:rsidRDefault="003B4024" w:rsidP="00AB66AA">
            <w:r w:rsidRPr="002E29E9">
              <w:t>Forfattertabel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3F1881"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9C0B90" w14:textId="7706A730" w:rsidR="009B7AA0" w:rsidRPr="002E29E9" w:rsidRDefault="003B4024" w:rsidP="00AB66AA">
            <w:r w:rsidRPr="002E29E9">
              <w:t>Funktionel</w:t>
            </w:r>
          </w:p>
        </w:tc>
      </w:tr>
      <w:tr w:rsidR="003B4024" w:rsidRPr="002E29E9" w14:paraId="4F7DF02F"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E31F65A" w14:textId="648285DE" w:rsidR="009B7AA0" w:rsidRPr="002E29E9" w:rsidRDefault="003B4024" w:rsidP="00AB66AA">
            <w:r w:rsidRPr="002E29E9">
              <w:t>D</w:t>
            </w:r>
            <w:r w:rsidR="009B7AA0" w:rsidRPr="002E29E9">
              <w:t>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DC4CAB6" w14:textId="5B6E7A67" w:rsidR="009B7AA0" w:rsidRPr="002E29E9" w:rsidRDefault="003B4024" w:rsidP="00AB66AA">
            <w:r w:rsidRPr="002E29E9">
              <w:t>bogtabel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1A1973C" w14:textId="77777777" w:rsidR="009B7AA0" w:rsidRPr="002E29E9" w:rsidRDefault="009B7AA0"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33C0F3" w14:textId="78879F91" w:rsidR="009B7AA0" w:rsidRPr="002E29E9" w:rsidRDefault="003B4024" w:rsidP="00AB66AA">
            <w:r w:rsidRPr="002E29E9">
              <w:t>Funktionel</w:t>
            </w:r>
          </w:p>
        </w:tc>
      </w:tr>
      <w:tr w:rsidR="003B4024" w:rsidRPr="002E29E9" w14:paraId="363E145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DF9F9" w14:textId="2C667364" w:rsidR="003B4024" w:rsidRPr="002E29E9" w:rsidRDefault="003B4024"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1B8645" w14:textId="31019698" w:rsidR="003B4024" w:rsidRPr="002E29E9" w:rsidRDefault="003B4024" w:rsidP="00AB66AA">
            <w:r w:rsidRPr="002E29E9">
              <w:t>Bog-Genre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FAE37B" w14:textId="6299E7F6"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6F59411" w14:textId="3003BE46" w:rsidR="003B4024" w:rsidRPr="002E29E9" w:rsidRDefault="003B4024" w:rsidP="00AB66AA">
            <w:r w:rsidRPr="002E29E9">
              <w:t>Funktionel</w:t>
            </w:r>
          </w:p>
        </w:tc>
      </w:tr>
      <w:tr w:rsidR="003B4024" w:rsidRPr="002E29E9" w14:paraId="4D75633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0A42C0" w14:textId="56B7F8A7" w:rsidR="003B4024" w:rsidRPr="002E29E9" w:rsidRDefault="003B4024" w:rsidP="00AB66AA">
            <w:r w:rsidRPr="002E29E9">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AF7600" w14:textId="713CAD84" w:rsidR="003B4024" w:rsidRPr="002E29E9" w:rsidRDefault="003B4024" w:rsidP="00AB66AA">
            <w:r w:rsidRPr="002E29E9">
              <w:t>Bog-forfatter relations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54EA4F5" w14:textId="451DD1EB"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1B255F" w14:textId="36785C3C" w:rsidR="003B4024" w:rsidRPr="002E29E9" w:rsidRDefault="003B4024" w:rsidP="00AB66AA">
            <w:r w:rsidRPr="002E29E9">
              <w:t>Funktionel</w:t>
            </w:r>
          </w:p>
        </w:tc>
      </w:tr>
      <w:tr w:rsidR="003B4024" w:rsidRPr="002E29E9" w14:paraId="275FC69C"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11874B1" w14:textId="2CC86502" w:rsidR="003B4024" w:rsidRPr="002E29E9" w:rsidRDefault="003B4024"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2415D2D" w14:textId="43D781BC" w:rsidR="003B4024" w:rsidRPr="002E29E9" w:rsidRDefault="003B4024" w:rsidP="00AB66AA">
            <w:r w:rsidRPr="002E29E9">
              <w:t>Aktivitetslog 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0A06E00" w14:textId="57A2AD7C"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A8CA25" w14:textId="05BE61D6" w:rsidR="003B4024" w:rsidRPr="002E29E9" w:rsidRDefault="003B4024" w:rsidP="00AB66AA">
            <w:r w:rsidRPr="002E29E9">
              <w:t>Funktionel</w:t>
            </w:r>
          </w:p>
        </w:tc>
      </w:tr>
      <w:tr w:rsidR="003B4024" w:rsidRPr="002E29E9" w14:paraId="0D249FEB"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74E07E" w14:textId="46EED87B" w:rsidR="003B4024" w:rsidRPr="002E29E9" w:rsidRDefault="003B4024"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225C" w14:textId="6058ABF9" w:rsidR="003B4024" w:rsidRPr="002E29E9" w:rsidRDefault="003B4024" w:rsidP="00AB66AA">
            <w:r w:rsidRPr="002E29E9">
              <w:t>Ordretabel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93DC12" w14:textId="50C91543"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6E5E4F" w14:textId="4626297C" w:rsidR="003B4024" w:rsidRPr="002E29E9" w:rsidRDefault="003B4024" w:rsidP="00AB66AA">
            <w:r w:rsidRPr="002E29E9">
              <w:t>Funktionel</w:t>
            </w:r>
          </w:p>
        </w:tc>
      </w:tr>
    </w:tbl>
    <w:p w14:paraId="3AF02F9B" w14:textId="77777777" w:rsidR="009B7AA0" w:rsidRPr="002E29E9" w:rsidRDefault="009B7AA0" w:rsidP="009B7AA0"/>
    <w:p w14:paraId="7B203D7A" w14:textId="77777777" w:rsidR="009B7AA0" w:rsidRPr="002E29E9" w:rsidRDefault="009B7AA0" w:rsidP="009B7AA0"/>
    <w:p w14:paraId="7E992574" w14:textId="55C993D8" w:rsidR="006E3920" w:rsidRPr="002E29E9" w:rsidRDefault="009B7AA0" w:rsidP="003B4024">
      <w:pPr>
        <w:pStyle w:val="Overskrift2"/>
      </w:pPr>
      <w:bookmarkStart w:id="16" w:name="_Toc164086712"/>
      <w:r w:rsidRPr="002E29E9">
        <w:t>Backend</w:t>
      </w:r>
      <w:bookmarkEnd w:id="16"/>
    </w:p>
    <w:p w14:paraId="53E0BBD4" w14:textId="7B79389F" w:rsidR="003B4024" w:rsidRPr="002E29E9" w:rsidRDefault="003B4024" w:rsidP="003B4024">
      <w:r w:rsidRPr="002E29E9">
        <w:t>Backend-delen af projektet skal sikre en robust og sikker håndtering af data, forretningslogik og administration af webshoppen</w:t>
      </w:r>
      <w:r w:rsidR="00D8189B" w:rsidRPr="002E29E9">
        <w:t>.</w:t>
      </w:r>
    </w:p>
    <w:tbl>
      <w:tblPr>
        <w:tblW w:w="8705" w:type="dxa"/>
        <w:tblCellMar>
          <w:top w:w="15" w:type="dxa"/>
          <w:left w:w="15" w:type="dxa"/>
          <w:bottom w:w="15" w:type="dxa"/>
          <w:right w:w="15" w:type="dxa"/>
        </w:tblCellMar>
        <w:tblLook w:val="04A0" w:firstRow="1" w:lastRow="0" w:firstColumn="1" w:lastColumn="0" w:noHBand="0" w:noVBand="1"/>
      </w:tblPr>
      <w:tblGrid>
        <w:gridCol w:w="755"/>
        <w:gridCol w:w="4573"/>
        <w:gridCol w:w="1455"/>
        <w:gridCol w:w="1922"/>
      </w:tblGrid>
      <w:tr w:rsidR="003B4024" w:rsidRPr="002E29E9" w14:paraId="5FDD4702" w14:textId="77777777" w:rsidTr="00AB66AA">
        <w:trPr>
          <w:trHeight w:val="788"/>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BD8B4E" w14:textId="77777777" w:rsidR="003B4024" w:rsidRPr="002E29E9" w:rsidRDefault="003B4024" w:rsidP="00AB66AA">
            <w:pPr>
              <w:rPr>
                <w:b/>
                <w:bCs/>
              </w:rPr>
            </w:pPr>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3960547" w14:textId="77777777" w:rsidR="003B4024" w:rsidRPr="002E29E9" w:rsidRDefault="003B4024" w:rsidP="00AB66AA">
            <w:pPr>
              <w:rPr>
                <w:b/>
                <w:bCs/>
              </w:rPr>
            </w:pPr>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D555BBE" w14:textId="77777777" w:rsidR="003B4024" w:rsidRPr="002E29E9" w:rsidRDefault="003B4024" w:rsidP="00AB66AA">
            <w:pPr>
              <w:rPr>
                <w:b/>
                <w:bCs/>
              </w:rPr>
            </w:pPr>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EAD77E3" w14:textId="77777777" w:rsidR="003B4024" w:rsidRPr="002E29E9" w:rsidRDefault="003B4024" w:rsidP="00AB66AA">
            <w:pPr>
              <w:rPr>
                <w:b/>
                <w:bCs/>
              </w:rPr>
            </w:pPr>
            <w:r w:rsidRPr="002E29E9">
              <w:t>Type</w:t>
            </w:r>
          </w:p>
        </w:tc>
      </w:tr>
      <w:tr w:rsidR="003B4024" w:rsidRPr="002E29E9" w14:paraId="06F1F9FB" w14:textId="77777777" w:rsidTr="00AB66AA">
        <w:trPr>
          <w:trHeight w:val="34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FA0832" w14:textId="35381B2C" w:rsidR="003B4024" w:rsidRPr="002E29E9" w:rsidRDefault="003B4024"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19324C" w14:textId="4FBB1522" w:rsidR="003B4024" w:rsidRPr="002E29E9" w:rsidRDefault="009A5DAF" w:rsidP="00AB66AA">
            <w:r w:rsidRPr="002E29E9">
              <w:t>Fejlhåndtering og 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EAB2FB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51D8AB" w14:textId="77777777" w:rsidR="003B4024" w:rsidRPr="002E29E9" w:rsidRDefault="003B4024" w:rsidP="00AB66AA">
            <w:r w:rsidRPr="002E29E9">
              <w:t>Funktionelt</w:t>
            </w:r>
          </w:p>
        </w:tc>
      </w:tr>
      <w:tr w:rsidR="003B4024" w:rsidRPr="002E29E9" w14:paraId="26FB94BD" w14:textId="77777777" w:rsidTr="00AB66AA">
        <w:trPr>
          <w:trHeight w:val="685"/>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0FCE34" w14:textId="2E88AA1E" w:rsidR="003B4024" w:rsidRPr="002E29E9" w:rsidRDefault="003B4024"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666752" w14:textId="4602D17A" w:rsidR="003B4024" w:rsidRPr="002E29E9" w:rsidRDefault="009A5DAF" w:rsidP="00AB66AA">
            <w:r w:rsidRPr="002E29E9">
              <w:t>Autentificering og autorisation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496AB1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32ED704" w14:textId="77777777" w:rsidR="003B4024" w:rsidRPr="002E29E9" w:rsidRDefault="003B4024" w:rsidP="00AB66AA">
            <w:r w:rsidRPr="002E29E9">
              <w:t>Funktionelt</w:t>
            </w:r>
          </w:p>
        </w:tc>
      </w:tr>
      <w:tr w:rsidR="003B4024" w:rsidRPr="002E29E9" w14:paraId="45123E64" w14:textId="77777777" w:rsidTr="00AB66AA">
        <w:trPr>
          <w:trHeight w:val="683"/>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C85D9CC" w14:textId="475E6174" w:rsidR="003B4024" w:rsidRPr="002E29E9" w:rsidRDefault="003B4024"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601375B" w14:textId="1B895279" w:rsidR="003B4024" w:rsidRPr="002E29E9" w:rsidRDefault="009A5DAF" w:rsidP="00AB66AA">
            <w:r w:rsidRPr="002E29E9">
              <w:t>API ‘er til frontend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7B58C82"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DC00A9" w14:textId="77777777" w:rsidR="003B4024" w:rsidRPr="002E29E9" w:rsidRDefault="003B4024" w:rsidP="00AB66AA">
            <w:r w:rsidRPr="002E29E9">
              <w:t>Funktionel</w:t>
            </w:r>
          </w:p>
        </w:tc>
      </w:tr>
      <w:tr w:rsidR="003B4024" w:rsidRPr="002E29E9" w14:paraId="66A9BF20"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F06ADA" w14:textId="08F477DB" w:rsidR="003B4024" w:rsidRPr="002E29E9" w:rsidRDefault="003B4024"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D4015F3" w14:textId="19AD2F1B" w:rsidR="003B4024" w:rsidRPr="002E29E9" w:rsidRDefault="009A5DAF" w:rsidP="00AB66AA">
            <w:r w:rsidRPr="002E29E9">
              <w:t>Administrationspanel</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E96BC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7BF082F" w14:textId="77777777" w:rsidR="003B4024" w:rsidRPr="002E29E9" w:rsidRDefault="003B4024" w:rsidP="00AB66AA">
            <w:r w:rsidRPr="002E29E9">
              <w:t>Funktionel</w:t>
            </w:r>
          </w:p>
        </w:tc>
      </w:tr>
      <w:tr w:rsidR="003B4024" w:rsidRPr="002E29E9" w14:paraId="42966AE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16167A" w14:textId="0C2A0807" w:rsidR="003B4024" w:rsidRPr="002E29E9" w:rsidRDefault="003B4024"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F6916B7" w14:textId="5979CFE1" w:rsidR="003B4024" w:rsidRPr="002E29E9" w:rsidRDefault="009A5DAF" w:rsidP="00AB66AA">
            <w:r w:rsidRPr="002E29E9">
              <w:t>Ordrehåndtering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D9966DC"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0BF3D9" w14:textId="77777777" w:rsidR="003B4024" w:rsidRPr="002E29E9" w:rsidRDefault="003B4024" w:rsidP="00AB66AA">
            <w:r w:rsidRPr="002E29E9">
              <w:t>Funktionel</w:t>
            </w:r>
          </w:p>
        </w:tc>
      </w:tr>
      <w:tr w:rsidR="003B4024" w:rsidRPr="002E29E9" w14:paraId="2AD4AD9D"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90EE8D" w14:textId="065D9A87" w:rsidR="003B4024" w:rsidRPr="002E29E9" w:rsidRDefault="003B4024" w:rsidP="00AB66AA">
            <w:r w:rsidRPr="002E29E9">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1C5E1C" w14:textId="3038F80D" w:rsidR="003B4024" w:rsidRPr="002E29E9" w:rsidRDefault="009A5DAF" w:rsidP="00AB66AA">
            <w:r w:rsidRPr="002E29E9">
              <w:t>Brugerhåndtering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953053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FB7C19" w14:textId="77777777" w:rsidR="003B4024" w:rsidRPr="002E29E9" w:rsidRDefault="003B4024" w:rsidP="00AB66AA">
            <w:r w:rsidRPr="002E29E9">
              <w:t>Funktionel</w:t>
            </w:r>
          </w:p>
        </w:tc>
      </w:tr>
      <w:tr w:rsidR="003B4024" w:rsidRPr="002E29E9" w14:paraId="001444A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153468" w14:textId="58BAEA13" w:rsidR="003B4024" w:rsidRPr="002E29E9" w:rsidRDefault="003B4024"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88417E" w14:textId="48D0345A" w:rsidR="003B4024" w:rsidRPr="002E29E9" w:rsidRDefault="009A5DAF" w:rsidP="00AB66AA">
            <w:r w:rsidRPr="002E29E9">
              <w:t>Udgiverhåndtering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452BB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AAB7E2C" w14:textId="77777777" w:rsidR="003B4024" w:rsidRPr="002E29E9" w:rsidRDefault="003B4024" w:rsidP="00AB66AA">
            <w:r w:rsidRPr="002E29E9">
              <w:t>Funktionel</w:t>
            </w:r>
          </w:p>
        </w:tc>
      </w:tr>
      <w:tr w:rsidR="003B4024" w:rsidRPr="002E29E9" w14:paraId="0FDA9073"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499F536" w14:textId="05E91663" w:rsidR="003B4024" w:rsidRPr="002E29E9" w:rsidRDefault="003B4024"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60E3D9" w14:textId="7431DC2D" w:rsidR="003B4024" w:rsidRPr="002E29E9" w:rsidRDefault="009A5DAF" w:rsidP="00AB66AA">
            <w:r w:rsidRPr="002E29E9">
              <w:t>Formathåndtering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11CB08"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EA6CB85" w14:textId="77777777" w:rsidR="003B4024" w:rsidRPr="002E29E9" w:rsidRDefault="003B4024" w:rsidP="00AB66AA">
            <w:r w:rsidRPr="002E29E9">
              <w:t>Funktionel</w:t>
            </w:r>
          </w:p>
        </w:tc>
      </w:tr>
      <w:tr w:rsidR="003B4024" w:rsidRPr="002E29E9" w14:paraId="2345B4CE"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E44B3E" w14:textId="2C84196F" w:rsidR="003B4024" w:rsidRPr="002E29E9" w:rsidRDefault="003B4024"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275D98" w14:textId="60108C6B" w:rsidR="003B4024" w:rsidRPr="002E29E9" w:rsidRDefault="009A5DAF" w:rsidP="00AB66AA">
            <w:r w:rsidRPr="002E29E9">
              <w:t>Tilstandshåndtering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3E626B"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52604F" w14:textId="77777777" w:rsidR="003B4024" w:rsidRPr="002E29E9" w:rsidRDefault="003B4024" w:rsidP="00AB66AA">
            <w:r w:rsidRPr="002E29E9">
              <w:t>Funktionel</w:t>
            </w:r>
          </w:p>
        </w:tc>
      </w:tr>
      <w:tr w:rsidR="003B4024" w:rsidRPr="002E29E9" w14:paraId="4AAB72D9"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361149" w14:textId="72C5F350" w:rsidR="003B4024" w:rsidRPr="002E29E9" w:rsidRDefault="003B4024"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941FE2D" w14:textId="06058DF3" w:rsidR="003B4024" w:rsidRPr="002E29E9" w:rsidRDefault="009A5DAF" w:rsidP="00AB66AA">
            <w:r w:rsidRPr="002E29E9">
              <w:t>Genrehåndtering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C0EA54"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EA5429" w14:textId="77777777" w:rsidR="003B4024" w:rsidRPr="002E29E9" w:rsidRDefault="003B4024" w:rsidP="00AB66AA">
            <w:r w:rsidRPr="002E29E9">
              <w:t>Funktionel</w:t>
            </w:r>
          </w:p>
        </w:tc>
      </w:tr>
      <w:tr w:rsidR="003B4024" w:rsidRPr="002E29E9" w14:paraId="153EA4E4"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61D363" w14:textId="33E2A09C" w:rsidR="003B4024" w:rsidRPr="002E29E9" w:rsidRDefault="003B4024"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F74DA9" w14:textId="471E4E8C" w:rsidR="003B4024" w:rsidRPr="002E29E9" w:rsidRDefault="009A5DAF" w:rsidP="00AB66AA">
            <w:r w:rsidRPr="002E29E9">
              <w:t>Sproghåndtering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6B3E4A"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4153F4" w14:textId="77777777" w:rsidR="003B4024" w:rsidRPr="002E29E9" w:rsidRDefault="003B4024" w:rsidP="00AB66AA">
            <w:r w:rsidRPr="002E29E9">
              <w:t>Funktionel</w:t>
            </w:r>
          </w:p>
        </w:tc>
      </w:tr>
      <w:tr w:rsidR="003B4024" w:rsidRPr="002E29E9" w14:paraId="64705762" w14:textId="77777777" w:rsidTr="00AB66AA">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486C03" w14:textId="460BF8B8" w:rsidR="003B4024" w:rsidRPr="002E29E9" w:rsidRDefault="003B4024"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476DF" w14:textId="51B7218A" w:rsidR="003B4024" w:rsidRPr="002E29E9" w:rsidRDefault="009A5DAF" w:rsidP="00AB66AA">
            <w:r w:rsidRPr="002E29E9">
              <w:t>Forfatterhåndtering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131234E" w14:textId="77777777" w:rsidR="003B4024" w:rsidRPr="002E29E9" w:rsidRDefault="003B4024"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41617" w14:textId="77777777" w:rsidR="003B4024" w:rsidRPr="002E29E9" w:rsidRDefault="003B4024" w:rsidP="00AB66AA">
            <w:r w:rsidRPr="002E29E9">
              <w:t>Funktionel</w:t>
            </w:r>
          </w:p>
        </w:tc>
      </w:tr>
      <w:tr w:rsidR="009A5DAF" w:rsidRPr="002E29E9" w14:paraId="0F4B3BEB"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2A5A373B" w14:textId="77777777" w:rsidR="009A5DAF" w:rsidRPr="002E29E9" w:rsidRDefault="009A5DAF" w:rsidP="00AB66AA">
            <w:r w:rsidRPr="002E29E9">
              <w:lastRenderedPageBreak/>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62058FCC" w14:textId="77777777" w:rsidR="009A5DAF" w:rsidRPr="002E29E9" w:rsidRDefault="009A5DAF" w:rsidP="00AB66AA">
            <w:r w:rsidRPr="002E29E9">
              <w: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0A6A7C40" w14:textId="77777777" w:rsidR="009A5DAF" w:rsidRPr="002E29E9" w:rsidRDefault="009A5DAF" w:rsidP="00AB66AA">
            <w:r w:rsidRPr="002E29E9">
              <w:t>Prioritet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tcPr>
          <w:p w14:paraId="322D4F62" w14:textId="77777777" w:rsidR="009A5DAF" w:rsidRPr="002E29E9" w:rsidRDefault="009A5DAF" w:rsidP="00AB66AA">
            <w:r w:rsidRPr="002E29E9">
              <w:t>Type</w:t>
            </w:r>
          </w:p>
        </w:tc>
      </w:tr>
      <w:tr w:rsidR="009A5DAF" w:rsidRPr="002E29E9" w14:paraId="11681147"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466DA1" w14:textId="0A57D3D6" w:rsidR="009A5DAF" w:rsidRPr="002E29E9" w:rsidRDefault="009A5DAF"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E8895D" w14:textId="4B21CE9B" w:rsidR="009A5DAF" w:rsidRPr="002E29E9" w:rsidRDefault="009A5DAF" w:rsidP="00AB66AA">
            <w:r w:rsidRPr="002E29E9">
              <w:t>Boghåndtering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EA8063"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24C3A5F" w14:textId="77777777" w:rsidR="009A5DAF" w:rsidRPr="002E29E9" w:rsidRDefault="009A5DAF" w:rsidP="00AB66AA">
            <w:r w:rsidRPr="002E29E9">
              <w:t>Funktionelt</w:t>
            </w:r>
          </w:p>
        </w:tc>
      </w:tr>
      <w:tr w:rsidR="009A5DAF" w:rsidRPr="002E29E9" w14:paraId="248EE92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06B7E33" w14:textId="72E6500B" w:rsidR="009A5DAF" w:rsidRPr="002E29E9" w:rsidRDefault="009A5DAF"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54737" w14:textId="6AF18623" w:rsidR="009A5DAF" w:rsidRPr="002E29E9" w:rsidRDefault="009A5DAF" w:rsidP="00AB66AA">
            <w:r w:rsidRPr="002E29E9">
              <w:t>Administratorhåndtering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19D6E9"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565885" w14:textId="77777777" w:rsidR="009A5DAF" w:rsidRPr="002E29E9" w:rsidRDefault="009A5DAF" w:rsidP="00AB66AA">
            <w:r w:rsidRPr="002E29E9">
              <w:t>Funktionelt</w:t>
            </w:r>
          </w:p>
        </w:tc>
      </w:tr>
      <w:tr w:rsidR="009A5DAF" w:rsidRPr="002E29E9" w14:paraId="0D93DE9A"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2E99D" w14:textId="0EC4DD2E" w:rsidR="009A5DAF" w:rsidRPr="002E29E9" w:rsidRDefault="009A5DAF"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18F637" w14:textId="37C69460" w:rsidR="009A5DAF" w:rsidRPr="002E29E9" w:rsidRDefault="009A5DAF" w:rsidP="00AB66AA">
            <w:r w:rsidRPr="002E29E9">
              <w:t>Fejlhåndtering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CAA6F14"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741699" w14:textId="77777777" w:rsidR="009A5DAF" w:rsidRPr="002E29E9" w:rsidRDefault="009A5DAF" w:rsidP="00AB66AA">
            <w:r w:rsidRPr="002E29E9">
              <w:t>Funktionel</w:t>
            </w:r>
          </w:p>
        </w:tc>
      </w:tr>
      <w:tr w:rsidR="009A5DAF" w:rsidRPr="002E29E9" w14:paraId="78F285B3"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CF6686" w14:textId="0E207A27" w:rsidR="009A5DAF" w:rsidRPr="002E29E9" w:rsidRDefault="009A5DAF" w:rsidP="00AB66AA">
            <w:r w:rsidRPr="002E29E9">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B9D25CE" w14:textId="7CC1EF88" w:rsidR="009A5DAF" w:rsidRPr="002E29E9" w:rsidRDefault="009A5DAF" w:rsidP="00AB66AA">
            <w:r w:rsidRPr="002E29E9">
              <w:t>Hændelseslogging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C024E2"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53ABCB" w14:textId="77777777" w:rsidR="009A5DAF" w:rsidRPr="002E29E9" w:rsidRDefault="009A5DAF" w:rsidP="00AB66AA">
            <w:r w:rsidRPr="002E29E9">
              <w:t>Funktionel</w:t>
            </w:r>
          </w:p>
        </w:tc>
      </w:tr>
      <w:tr w:rsidR="009A5DAF" w:rsidRPr="002E29E9" w14:paraId="4C24C085"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B002701" w14:textId="14C4405A" w:rsidR="009A5DAF" w:rsidRPr="002E29E9" w:rsidRDefault="009A5DAF"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FE51853" w14:textId="12D24FE5" w:rsidR="009A5DAF" w:rsidRPr="002E29E9" w:rsidRDefault="009A5DAF" w:rsidP="00AB66AA">
            <w:r w:rsidRPr="002E29E9">
              <w:t>Søgefunktionalitet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2E2DC2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424A041" w14:textId="77777777" w:rsidR="009A5DAF" w:rsidRPr="002E29E9" w:rsidRDefault="009A5DAF" w:rsidP="00AB66AA">
            <w:r w:rsidRPr="002E29E9">
              <w:t>Funktionel</w:t>
            </w:r>
          </w:p>
        </w:tc>
      </w:tr>
      <w:tr w:rsidR="009A5DAF" w:rsidRPr="002E29E9" w14:paraId="2F437AF2" w14:textId="77777777" w:rsidTr="009A5DAF">
        <w:trPr>
          <w:trHeight w:val="697"/>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FA7F2A" w14:textId="50941C7B" w:rsidR="009A5DAF" w:rsidRPr="002E29E9" w:rsidRDefault="009A5DAF"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ED47B8" w14:textId="1767F9D4" w:rsidR="009A5DAF" w:rsidRPr="002E29E9" w:rsidRDefault="009A5DAF" w:rsidP="00AB66AA">
            <w:r w:rsidRPr="002E29E9">
              <w:t>Sikkerhed</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E55967" w14:textId="77777777" w:rsidR="009A5DAF" w:rsidRPr="002E29E9" w:rsidRDefault="009A5DAF" w:rsidP="00AB66AA">
            <w:r w:rsidRPr="002E29E9">
              <w:t>Høj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A38C20" w14:textId="77777777" w:rsidR="009A5DAF" w:rsidRPr="002E29E9" w:rsidRDefault="009A5DAF" w:rsidP="00AB66AA">
            <w:r w:rsidRPr="002E29E9">
              <w:t>Funktionel</w:t>
            </w:r>
          </w:p>
        </w:tc>
      </w:tr>
    </w:tbl>
    <w:p w14:paraId="3C3E66BC" w14:textId="77777777" w:rsidR="003B4024" w:rsidRPr="002E29E9" w:rsidRDefault="003B4024" w:rsidP="003B4024"/>
    <w:p w14:paraId="6D7EE099" w14:textId="44C2C1FF" w:rsidR="006E3920" w:rsidRPr="002E29E9" w:rsidRDefault="006E3920">
      <w:pPr>
        <w:rPr>
          <w:rFonts w:asciiTheme="majorHAnsi" w:eastAsiaTheme="majorEastAsia" w:hAnsiTheme="majorHAnsi" w:cstheme="majorBidi"/>
          <w:color w:val="3F251D" w:themeColor="accent1"/>
          <w:sz w:val="30"/>
          <w:szCs w:val="30"/>
        </w:rPr>
      </w:pPr>
      <w:r w:rsidRPr="002E29E9">
        <w:br w:type="page"/>
      </w:r>
    </w:p>
    <w:p w14:paraId="2C4E3B44" w14:textId="77F440EC" w:rsidR="006E3920" w:rsidRPr="002E29E9" w:rsidRDefault="00496202" w:rsidP="006E3920">
      <w:pPr>
        <w:pStyle w:val="Overskrift1"/>
      </w:pPr>
      <w:bookmarkStart w:id="17" w:name="_Toc164086713"/>
      <w:r w:rsidRPr="002E29E9">
        <w:lastRenderedPageBreak/>
        <w:t>Testspecifikation</w:t>
      </w:r>
      <w:bookmarkEnd w:id="17"/>
    </w:p>
    <w:p w14:paraId="783CC82C" w14:textId="4284A3F2" w:rsidR="006E3920" w:rsidRPr="002E29E9" w:rsidRDefault="003A5311">
      <w:r w:rsidRPr="002E29E9">
        <w:t>Testspecifikation opdelt i henholdsvis Frontend, Backend og Database.</w:t>
      </w:r>
    </w:p>
    <w:p w14:paraId="706B9A7D" w14:textId="77777777" w:rsidR="00496202" w:rsidRPr="002E29E9" w:rsidRDefault="00496202" w:rsidP="00496202">
      <w:pPr>
        <w:pStyle w:val="Overskrift2"/>
      </w:pPr>
      <w:bookmarkStart w:id="18" w:name="_Toc164086714"/>
      <w:r w:rsidRPr="002E29E9">
        <w:t>Frontend</w:t>
      </w:r>
      <w:bookmarkEnd w:id="18"/>
    </w:p>
    <w:p w14:paraId="6B1297E2" w14:textId="5C255173" w:rsidR="00496202" w:rsidRPr="002E29E9" w:rsidRDefault="003A5311" w:rsidP="00496202">
      <w:r w:rsidRPr="002E29E9">
        <w:t>Oversigt over test krav til frontend</w:t>
      </w:r>
      <w:r w:rsidR="007005CB" w:rsidRPr="002E29E9">
        <w:t>.</w:t>
      </w:r>
    </w:p>
    <w:tbl>
      <w:tblPr>
        <w:tblW w:w="0" w:type="auto"/>
        <w:tblCellMar>
          <w:top w:w="15" w:type="dxa"/>
          <w:left w:w="15" w:type="dxa"/>
          <w:bottom w:w="15" w:type="dxa"/>
          <w:right w:w="15" w:type="dxa"/>
        </w:tblCellMar>
        <w:tblLook w:val="04A0" w:firstRow="1" w:lastRow="0" w:firstColumn="1" w:lastColumn="0" w:noHBand="0" w:noVBand="1"/>
      </w:tblPr>
      <w:tblGrid>
        <w:gridCol w:w="440"/>
        <w:gridCol w:w="5415"/>
        <w:gridCol w:w="839"/>
        <w:gridCol w:w="1152"/>
        <w:gridCol w:w="752"/>
      </w:tblGrid>
      <w:tr w:rsidR="003A5311" w:rsidRPr="002E29E9" w14:paraId="7ED8684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69825F6" w14:textId="77777777" w:rsidR="003A5311" w:rsidRPr="002E29E9" w:rsidRDefault="003A5311" w:rsidP="003A5311">
            <w:bookmarkStart w:id="19" w:name="_Hlk163655647"/>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5F51E51" w14:textId="77777777" w:rsidR="003A5311" w:rsidRPr="002E29E9" w:rsidRDefault="003A5311" w:rsidP="003A5311">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1798DC00" w14:textId="77777777" w:rsidR="003A5311" w:rsidRPr="002E29E9" w:rsidRDefault="003A5311" w:rsidP="003A5311">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E3CA5EB" w14:textId="77777777" w:rsidR="003A5311" w:rsidRPr="002E29E9" w:rsidRDefault="003A5311" w:rsidP="003A5311">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57B611DE" w14:textId="77777777" w:rsidR="003A5311" w:rsidRPr="002E29E9" w:rsidRDefault="003A5311" w:rsidP="003A5311">
            <w:r w:rsidRPr="002E29E9">
              <w:t>Afvist</w:t>
            </w:r>
          </w:p>
        </w:tc>
      </w:tr>
      <w:tr w:rsidR="003A5311" w:rsidRPr="002E29E9" w14:paraId="4C9AE180"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F249A6C" w14:textId="771BB136" w:rsidR="003A5311" w:rsidRPr="002E29E9" w:rsidRDefault="003A5311" w:rsidP="00D331AE">
            <w:r w:rsidRPr="002E29E9">
              <w:t>F1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A44F12F" w14:textId="5FA41601" w:rsidR="003A5311" w:rsidRPr="002E29E9" w:rsidRDefault="003A5311" w:rsidP="00D331AE">
            <w:r w:rsidRPr="002E29E9">
              <w:t>Brugere kan søge efter bøger ved hjælp af forskellige søgekriterier som titel, forfatter, genre samt at søgeresultaterne er nøjagtige og relevante for søgningen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E56AA5" w14:textId="14BA37FC"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391C39" w14:textId="5FE2655E"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FCA035" w14:textId="77777777" w:rsidR="003A5311" w:rsidRPr="002E29E9" w:rsidRDefault="003A5311" w:rsidP="00D331AE"/>
        </w:tc>
      </w:tr>
      <w:tr w:rsidR="003A5311" w:rsidRPr="002E29E9" w14:paraId="425BBA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C9D9F1" w14:textId="549379E8" w:rsidR="003A5311" w:rsidRPr="002E29E9" w:rsidRDefault="003A5311" w:rsidP="00D331AE">
            <w:r w:rsidRPr="002E29E9">
              <w:t>F2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6BAE8B7" w14:textId="33ABC4A7" w:rsidR="003A5311" w:rsidRPr="002E29E9" w:rsidRDefault="003A5311" w:rsidP="00D331AE">
            <w:r w:rsidRPr="002E29E9">
              <w:t>Brugere kan tilføje varer til deres indkøbskurv og gennemføre købet korrekt samt betalingsprocessen fungerer problemfrit og sikkert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7E7931" w14:textId="38712707"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DFC15EE" w14:textId="4A6B502D"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E23017" w14:textId="77777777" w:rsidR="003A5311" w:rsidRPr="002E29E9" w:rsidRDefault="003A5311" w:rsidP="00D331AE"/>
        </w:tc>
      </w:tr>
      <w:tr w:rsidR="003A5311" w:rsidRPr="002E29E9" w14:paraId="5C5144A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3FC3F96" w14:textId="3ED681E4" w:rsidR="003A5311" w:rsidRPr="002E29E9" w:rsidRDefault="003A5311" w:rsidP="00D331AE">
            <w:r w:rsidRPr="002E29E9">
              <w:t>F3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F203B4E" w14:textId="49BEB17C" w:rsidR="003A5311" w:rsidRPr="002E29E9" w:rsidRDefault="003A5311" w:rsidP="00D331AE">
            <w:r w:rsidRPr="002E29E9">
              <w:t>Brugere kan registrere sig med succes og logge ind på deres konto</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8FE2B2" w14:textId="389ADA7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4F8ABD1" w14:textId="43DCFEA9" w:rsidR="003A5311" w:rsidRPr="002E29E9" w:rsidRDefault="003A5311"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2E45303" w14:textId="77777777" w:rsidR="003A5311" w:rsidRPr="002E29E9" w:rsidRDefault="003A5311" w:rsidP="00D331AE"/>
        </w:tc>
      </w:tr>
      <w:tr w:rsidR="003A5311" w:rsidRPr="002E29E9" w14:paraId="60791906"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4C374BD" w14:textId="4849990C" w:rsidR="003A5311" w:rsidRPr="002E29E9" w:rsidRDefault="003A5311" w:rsidP="00D331AE">
            <w:r w:rsidRPr="002E29E9">
              <w:t>F4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6247BB" w14:textId="09096B5D" w:rsidR="003A5311" w:rsidRPr="002E29E9" w:rsidRDefault="003A5311" w:rsidP="00D331AE">
            <w:r w:rsidRPr="002E29E9">
              <w:t>A</w:t>
            </w:r>
            <w:r w:rsidR="00FF66B9" w:rsidRPr="002E29E9">
              <w:t>dministratorer kan logge ind på Adminpanel og har adgang til nødvendige funktioner til styring af bøger, brugere, ordrer osv. Og at ændringer foretaget i Adminpanel afspejles korrekt i webshoppen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A66BF4D" w14:textId="17F4DC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C5DC2B" w14:textId="55DA7987" w:rsidR="003A5311" w:rsidRPr="002E29E9" w:rsidRDefault="00FF66B9"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B9C2660" w14:textId="77777777" w:rsidR="003A5311" w:rsidRPr="002E29E9" w:rsidRDefault="003A5311" w:rsidP="00D331AE"/>
        </w:tc>
      </w:tr>
      <w:tr w:rsidR="003A5311" w:rsidRPr="002E29E9" w14:paraId="3AB4A76E"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C1E79A" w14:textId="5C362954" w:rsidR="003A5311" w:rsidRPr="002E29E9" w:rsidRDefault="003A5311" w:rsidP="00D331AE">
            <w:r w:rsidRPr="002E29E9">
              <w:t>F5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DED26A" w14:textId="496884E2" w:rsidR="003A5311" w:rsidRPr="002E29E9" w:rsidRDefault="00FF66B9" w:rsidP="00D331AE">
            <w:r w:rsidRPr="002E29E9">
              <w:t>Produkter vises korrekt på webshoppen med alle relevante oplysninger såsom titel, forfatter, pris, beskrivelse osv</w:t>
            </w:r>
            <w:r w:rsidR="00B7548E" w:rsidRPr="002E29E9">
              <w: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43B13B0" w14:textId="5379A74D"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96EFEFB" w14:textId="44C1C087"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238DE4A" w14:textId="77777777" w:rsidR="003A5311" w:rsidRPr="002E29E9" w:rsidRDefault="003A5311" w:rsidP="00D331AE"/>
        </w:tc>
      </w:tr>
      <w:tr w:rsidR="003A5311" w:rsidRPr="002E29E9" w14:paraId="131C72C2"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F880C0A" w14:textId="2892C933" w:rsidR="003A5311" w:rsidRPr="002E29E9" w:rsidRDefault="003A5311" w:rsidP="00D331AE">
            <w:r w:rsidRPr="002E29E9">
              <w:t>F6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142B6BE" w14:textId="0792765E" w:rsidR="003A5311" w:rsidRPr="002E29E9" w:rsidRDefault="00FF66B9" w:rsidP="00D331AE">
            <w:r w:rsidRPr="002E29E9">
              <w:t>Kunder kan gennemføre betalinger uden problemer og betalingen kan findes i Stripe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769926E" w14:textId="5076D994"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236606" w14:textId="45B44B6B" w:rsidR="003A5311"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10DA269" w14:textId="77777777" w:rsidR="003A5311" w:rsidRPr="002E29E9" w:rsidRDefault="003A5311" w:rsidP="00D331AE"/>
        </w:tc>
      </w:tr>
      <w:tr w:rsidR="00CE26F3" w:rsidRPr="002E29E9" w14:paraId="0700BCAF"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63A4BA" w14:textId="78DCFC5F" w:rsidR="00CE26F3" w:rsidRPr="002E29E9" w:rsidRDefault="00CE26F3" w:rsidP="00D331AE">
            <w:r w:rsidRPr="002E29E9">
              <w:t>F7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B3538E" w14:textId="59936B91" w:rsidR="00CE26F3" w:rsidRPr="002E29E9" w:rsidRDefault="00CE26F3" w:rsidP="00D331AE">
            <w:r w:rsidRPr="002E29E9">
              <w:t>Webshoppen reagerer korrekt på forskellige enheder, herunder desktopcomputere, bærbare computere, tablets og smartphones</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993C37" w14:textId="0AF772C8"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A7C45B" w14:textId="46920743"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247746" w14:textId="77777777" w:rsidR="00CE26F3" w:rsidRPr="002E29E9" w:rsidRDefault="00CE26F3" w:rsidP="00D331AE"/>
        </w:tc>
      </w:tr>
      <w:tr w:rsidR="00CE26F3" w:rsidRPr="002E29E9" w14:paraId="0AB3CCC9" w14:textId="77777777" w:rsidTr="003A5311">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E1574AF" w14:textId="0E4F288F" w:rsidR="00CE26F3" w:rsidRPr="002E29E9" w:rsidRDefault="00CE26F3" w:rsidP="00D331AE">
            <w:r w:rsidRPr="002E29E9">
              <w:lastRenderedPageBreak/>
              <w:t>F8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2A39F6" w14:textId="72FC714C" w:rsidR="00CE26F3" w:rsidRPr="002E29E9" w:rsidRDefault="00CE26F3" w:rsidP="00D331AE">
            <w:r w:rsidRPr="002E29E9">
              <w:t>Der anvendes HTTPS-protokollen for at kryptere kommunikationen mellem webbrowseren og web-serveren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6FE6AC8" w14:textId="7070AA11" w:rsidR="00CE26F3" w:rsidRPr="002E29E9" w:rsidRDefault="00CE26F3" w:rsidP="00D331AE">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9536162" w14:textId="2D04D8D8" w:rsidR="00CE26F3" w:rsidRPr="002E29E9" w:rsidRDefault="00CE26F3" w:rsidP="00D331AE">
            <w:r w:rsidRPr="002E29E9">
              <w:t>Nej</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ECBC791" w14:textId="7DF76B6E" w:rsidR="00CE26F3" w:rsidRPr="002E29E9" w:rsidRDefault="00CE26F3" w:rsidP="00D331AE">
            <w:r w:rsidRPr="002E29E9">
              <w:t>Ja</w:t>
            </w:r>
          </w:p>
        </w:tc>
      </w:tr>
      <w:bookmarkEnd w:id="19"/>
    </w:tbl>
    <w:p w14:paraId="0D26F764" w14:textId="77777777" w:rsidR="00496202" w:rsidRPr="002E29E9" w:rsidRDefault="00496202" w:rsidP="00496202"/>
    <w:p w14:paraId="747CEC18" w14:textId="10A913CB" w:rsidR="00496202" w:rsidRPr="002E29E9" w:rsidRDefault="00496202" w:rsidP="00D331AE">
      <w:pPr>
        <w:pStyle w:val="Overskrift2"/>
      </w:pPr>
      <w:bookmarkStart w:id="20" w:name="_Toc164086715"/>
      <w:r w:rsidRPr="002E29E9">
        <w:t>Database</w:t>
      </w:r>
      <w:bookmarkEnd w:id="20"/>
    </w:p>
    <w:p w14:paraId="777A5824" w14:textId="70E81355" w:rsidR="00496202" w:rsidRPr="002E29E9" w:rsidRDefault="00496202" w:rsidP="00496202">
      <w:r w:rsidRPr="002E29E9">
        <w:t>Database</w:t>
      </w:r>
      <w:r w:rsidR="00D331AE" w:rsidRPr="002E29E9">
        <w:t xml:space="preserve"> testkrav</w:t>
      </w:r>
      <w:r w:rsidR="007005CB" w:rsidRPr="002E29E9">
        <w:t xml:space="preserve"> for at verificere at databasen understøtter webshoppen og opfylder de krav som er nødvendige for at kunne levere data.</w:t>
      </w:r>
    </w:p>
    <w:tbl>
      <w:tblPr>
        <w:tblW w:w="0" w:type="auto"/>
        <w:tblCellMar>
          <w:top w:w="15" w:type="dxa"/>
          <w:left w:w="15" w:type="dxa"/>
          <w:bottom w:w="15" w:type="dxa"/>
          <w:right w:w="15" w:type="dxa"/>
        </w:tblCellMar>
        <w:tblLook w:val="04A0" w:firstRow="1" w:lastRow="0" w:firstColumn="1" w:lastColumn="0" w:noHBand="0" w:noVBand="1"/>
      </w:tblPr>
      <w:tblGrid>
        <w:gridCol w:w="553"/>
        <w:gridCol w:w="5302"/>
        <w:gridCol w:w="839"/>
        <w:gridCol w:w="1152"/>
        <w:gridCol w:w="752"/>
      </w:tblGrid>
      <w:tr w:rsidR="000D431E" w:rsidRPr="002E29E9" w14:paraId="5AD3323F"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F0B2915" w14:textId="77777777" w:rsidR="00D331AE" w:rsidRPr="002E29E9" w:rsidRDefault="00D331A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7A33F373" w14:textId="77777777" w:rsidR="00D331AE" w:rsidRPr="002E29E9" w:rsidRDefault="00D331A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60F8767" w14:textId="77777777" w:rsidR="00D331AE" w:rsidRPr="002E29E9" w:rsidRDefault="00D331A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0CCA4161" w14:textId="77777777" w:rsidR="00D331AE" w:rsidRPr="002E29E9" w:rsidRDefault="00D331A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63ADA3D" w14:textId="77777777" w:rsidR="00D331AE" w:rsidRPr="002E29E9" w:rsidRDefault="00D331AE" w:rsidP="00AB66AA">
            <w:r w:rsidRPr="002E29E9">
              <w:t>Afvist</w:t>
            </w:r>
          </w:p>
        </w:tc>
      </w:tr>
      <w:tr w:rsidR="00D331AE" w:rsidRPr="002E29E9" w14:paraId="012D8D1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33B7DCA" w14:textId="3D87B097" w:rsidR="00D331AE" w:rsidRPr="002E29E9" w:rsidRDefault="00D331AE" w:rsidP="00AB66AA">
            <w:r w:rsidRPr="002E29E9">
              <w:t>D1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55A598" w14:textId="3A268656" w:rsidR="00D331AE" w:rsidRPr="002E29E9" w:rsidRDefault="00B7548E" w:rsidP="00AB66AA">
            <w:r w:rsidRPr="002E29E9">
              <w:t>brugertabelen indeholder alle nødvendige felter til lagring af brugeroplysninger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CBE91C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EA9BA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61A617" w14:textId="77777777" w:rsidR="00D331AE" w:rsidRPr="002E29E9" w:rsidRDefault="00D331AE" w:rsidP="00AB66AA"/>
        </w:tc>
      </w:tr>
      <w:tr w:rsidR="00D331AE" w:rsidRPr="002E29E9" w14:paraId="1FF64B2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B8A3878" w14:textId="06E8089E" w:rsidR="00D331AE" w:rsidRPr="002E29E9" w:rsidRDefault="00D331AE" w:rsidP="00AB66AA">
            <w:r w:rsidRPr="002E29E9">
              <w:t>D2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0A52545" w14:textId="088103D8" w:rsidR="00D331AE" w:rsidRPr="002E29E9" w:rsidRDefault="00B7548E" w:rsidP="00AB66AA">
            <w:r w:rsidRPr="002E29E9">
              <w:t>Indeholder alle nødvendige felter til lagring af udgivere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A93868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89DE227"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F9F9F0" w14:textId="77777777" w:rsidR="00D331AE" w:rsidRPr="002E29E9" w:rsidRDefault="00D331AE" w:rsidP="00AB66AA"/>
        </w:tc>
      </w:tr>
      <w:tr w:rsidR="00D331AE" w:rsidRPr="002E29E9" w14:paraId="0AEB999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6ACC36C" w14:textId="0EF2541A" w:rsidR="00D331AE" w:rsidRPr="002E29E9" w:rsidRDefault="00D331AE" w:rsidP="00AB66AA">
            <w:r w:rsidRPr="002E29E9">
              <w:t>D3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CD1D3EF" w14:textId="4C4830B2" w:rsidR="00D331AE" w:rsidRPr="002E29E9" w:rsidRDefault="00B7548E" w:rsidP="00AB66AA">
            <w:r w:rsidRPr="002E29E9">
              <w:t>Indeholder alle nødvendige felter til lagring af bog formater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8BC5F86"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DA9808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AB3B31F" w14:textId="77777777" w:rsidR="00D331AE" w:rsidRPr="002E29E9" w:rsidRDefault="00D331AE" w:rsidP="00AB66AA"/>
        </w:tc>
      </w:tr>
      <w:tr w:rsidR="00D331AE" w:rsidRPr="002E29E9" w14:paraId="7E5D68F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B6FC37F" w14:textId="39FAB9C8" w:rsidR="00D331AE" w:rsidRPr="002E29E9" w:rsidRDefault="00D331AE" w:rsidP="00AB66AA">
            <w:r w:rsidRPr="002E29E9">
              <w:t>D4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AB94DC" w14:textId="66AC522B" w:rsidR="00D331AE" w:rsidRPr="002E29E9" w:rsidRDefault="00B7548E" w:rsidP="00AB66AA">
            <w:r w:rsidRPr="002E29E9">
              <w:t>Indeholder alle nødvendige felter til lagring af bog tilstande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67A9ED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2BFBDD"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6A26C0" w14:textId="77777777" w:rsidR="00D331AE" w:rsidRPr="002E29E9" w:rsidRDefault="00D331AE" w:rsidP="00AB66AA"/>
        </w:tc>
      </w:tr>
      <w:tr w:rsidR="00D331AE" w:rsidRPr="002E29E9" w14:paraId="6069E26A"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08FD38B" w14:textId="7CA0AC64" w:rsidR="00D331AE" w:rsidRPr="002E29E9" w:rsidRDefault="00D331AE" w:rsidP="00AB66AA">
            <w:r w:rsidRPr="002E29E9">
              <w:t>D5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8B36E37" w14:textId="1A1D7B99" w:rsidR="00D331AE" w:rsidRPr="002E29E9" w:rsidRDefault="00B7548E" w:rsidP="00AB66AA">
            <w:r w:rsidRPr="002E29E9">
              <w:t>Indeholder alle nødvendige felter til lagring af genre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697EAFA"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D1E5F18"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1331999" w14:textId="77777777" w:rsidR="00D331AE" w:rsidRPr="002E29E9" w:rsidRDefault="00D331AE" w:rsidP="00AB66AA"/>
        </w:tc>
      </w:tr>
      <w:tr w:rsidR="00D331AE" w:rsidRPr="002E29E9" w14:paraId="23D95B2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91FE28F" w14:textId="664A486F" w:rsidR="00D331AE" w:rsidRPr="002E29E9" w:rsidRDefault="00D331AE" w:rsidP="00AB66AA">
            <w:r w:rsidRPr="002E29E9">
              <w:t>D6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74370ED" w14:textId="781B5992" w:rsidR="00D331AE" w:rsidRPr="002E29E9" w:rsidRDefault="00B7548E" w:rsidP="00AB66AA">
            <w:r w:rsidRPr="002E29E9">
              <w:t>Indeholder alle nødvendige felter til lagring af sprog</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14FF9EF"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4340463"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A993D81" w14:textId="77777777" w:rsidR="00D331AE" w:rsidRPr="002E29E9" w:rsidRDefault="00D331AE" w:rsidP="00AB66AA"/>
        </w:tc>
      </w:tr>
      <w:tr w:rsidR="00D331AE" w:rsidRPr="002E29E9" w14:paraId="618D5FE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48AA01D" w14:textId="36D0B83B" w:rsidR="00D331AE" w:rsidRPr="002E29E9" w:rsidRDefault="00D331AE" w:rsidP="00AB66AA">
            <w:r w:rsidRPr="002E29E9">
              <w:t>D7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2D542C" w14:textId="73A9DA45" w:rsidR="00D331AE" w:rsidRPr="002E29E9" w:rsidRDefault="00B7548E" w:rsidP="00AB66AA">
            <w:r w:rsidRPr="002E29E9">
              <w:t>Indeholder alle nødvendige felter til lagring af forfattere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702FB72"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7507A0"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B25C57" w14:textId="77777777" w:rsidR="00D331AE" w:rsidRPr="002E29E9" w:rsidRDefault="00D331AE" w:rsidP="00AB66AA"/>
        </w:tc>
      </w:tr>
      <w:tr w:rsidR="00D331AE" w:rsidRPr="002E29E9" w14:paraId="2FA1CF4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A5FDB7" w14:textId="10EC1727" w:rsidR="00D331AE" w:rsidRPr="002E29E9" w:rsidRDefault="00D331AE" w:rsidP="00AB66AA">
            <w:r w:rsidRPr="002E29E9">
              <w:t>D8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02F734" w14:textId="0362B923" w:rsidR="00D331AE" w:rsidRPr="002E29E9" w:rsidRDefault="00B7548E" w:rsidP="00AB66AA">
            <w:r w:rsidRPr="002E29E9">
              <w:t>Indeholder alle nødvendige felter til lagring af bøger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AD22F54" w14:textId="77777777"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C6E6E27" w14:textId="4BE1B3F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3849055" w14:textId="37A381E0" w:rsidR="00D331AE" w:rsidRPr="002E29E9" w:rsidRDefault="00D331AE" w:rsidP="00AB66AA"/>
        </w:tc>
      </w:tr>
      <w:tr w:rsidR="00D331AE" w:rsidRPr="002E29E9" w14:paraId="744B97A7"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A6ACAEE" w14:textId="0D2D32BC" w:rsidR="00D331AE" w:rsidRPr="002E29E9" w:rsidRDefault="00D331AE" w:rsidP="00AB66AA">
            <w:r w:rsidRPr="002E29E9">
              <w:t>D9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DF80997" w14:textId="04016795" w:rsidR="00D331AE" w:rsidRPr="002E29E9" w:rsidRDefault="00B7548E" w:rsidP="00AB66AA">
            <w:r w:rsidRPr="002E29E9">
              <w:t>Indeholder bog id og genre id for at lave en bog-genre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94CCE1" w14:textId="521ECF4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84CAA6" w14:textId="40616D5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5F2643" w14:textId="77777777" w:rsidR="00D331AE" w:rsidRPr="002E29E9" w:rsidRDefault="00D331AE" w:rsidP="00AB66AA"/>
        </w:tc>
      </w:tr>
      <w:tr w:rsidR="00D331AE" w:rsidRPr="002E29E9" w14:paraId="7454B21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7BC4BAA" w14:textId="2402EC53" w:rsidR="00D331AE" w:rsidRPr="002E29E9" w:rsidRDefault="00D331AE" w:rsidP="00AB66AA">
            <w:r w:rsidRPr="002E29E9">
              <w:lastRenderedPageBreak/>
              <w:t>D10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DAFA21C" w14:textId="54528646" w:rsidR="00D331AE" w:rsidRPr="002E29E9" w:rsidRDefault="00B7548E" w:rsidP="00AB66AA">
            <w:r w:rsidRPr="002E29E9">
              <w:t>Indeholder bog id og forfatter id for at lave en bog-forfatter relation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5EACE7C" w14:textId="39D27F9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C003B5E" w14:textId="1F5B5884"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F27A8F" w14:textId="77777777" w:rsidR="00D331AE" w:rsidRPr="002E29E9" w:rsidRDefault="00D331AE" w:rsidP="00AB66AA"/>
        </w:tc>
      </w:tr>
      <w:tr w:rsidR="00D331AE" w:rsidRPr="002E29E9" w14:paraId="68DD17F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9CD5E07" w14:textId="777B754D" w:rsidR="00D331AE" w:rsidRPr="002E29E9" w:rsidRDefault="00D331AE" w:rsidP="00AB66AA">
            <w:r w:rsidRPr="002E29E9">
              <w:t>D11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69D391D" w14:textId="53168493" w:rsidR="00D331AE" w:rsidRPr="002E29E9" w:rsidRDefault="00B7548E" w:rsidP="00AB66AA">
            <w:r w:rsidRPr="002E29E9">
              <w:t>Indeholder alle nødvendige felter til lagring af administrator aktiviteter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8A4F010" w14:textId="72CB7026"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A9A908C" w14:textId="60F2A7CE"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A81291" w14:textId="77777777" w:rsidR="00D331AE" w:rsidRPr="002E29E9" w:rsidRDefault="00D331AE" w:rsidP="00AB66AA"/>
        </w:tc>
      </w:tr>
      <w:tr w:rsidR="00D331AE" w:rsidRPr="002E29E9" w14:paraId="0C89149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BCF5B3" w14:textId="54AFB502" w:rsidR="00D331AE" w:rsidRPr="002E29E9" w:rsidRDefault="00D331AE" w:rsidP="00AB66AA">
            <w:r w:rsidRPr="002E29E9">
              <w:t>D12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2AA614" w14:textId="19C36791" w:rsidR="00D331AE" w:rsidRPr="002E29E9" w:rsidRDefault="00B7548E" w:rsidP="00AB66AA">
            <w:r w:rsidRPr="002E29E9">
              <w:t>Indeholder alle nødvendige felter til lagring af ordreoplysninger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331FCC5" w14:textId="57D3F038"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BAF18C" w14:textId="2C05A8D1" w:rsidR="00D331AE" w:rsidRPr="002E29E9" w:rsidRDefault="00D331A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1D17BD8" w14:textId="77777777" w:rsidR="00D331AE" w:rsidRPr="002E29E9" w:rsidRDefault="00D331AE" w:rsidP="00AB66AA"/>
        </w:tc>
      </w:tr>
    </w:tbl>
    <w:p w14:paraId="45085CB5" w14:textId="77777777" w:rsidR="00496202" w:rsidRPr="002E29E9" w:rsidRDefault="00496202" w:rsidP="00496202"/>
    <w:p w14:paraId="6CD974CD" w14:textId="77777777" w:rsidR="00496202" w:rsidRPr="002E29E9" w:rsidRDefault="00496202" w:rsidP="00496202"/>
    <w:p w14:paraId="6D62CFA3" w14:textId="77777777" w:rsidR="00496202" w:rsidRPr="002E29E9" w:rsidRDefault="00496202" w:rsidP="00496202">
      <w:pPr>
        <w:pStyle w:val="Overskrift2"/>
      </w:pPr>
      <w:bookmarkStart w:id="21" w:name="_Toc164086716"/>
      <w:r w:rsidRPr="002E29E9">
        <w:t>Backend</w:t>
      </w:r>
      <w:bookmarkEnd w:id="21"/>
    </w:p>
    <w:p w14:paraId="02C4811A" w14:textId="191245A3" w:rsidR="00496202" w:rsidRPr="002E29E9" w:rsidRDefault="00B7548E" w:rsidP="00496202">
      <w:r w:rsidRPr="002E29E9">
        <w:t xml:space="preserve">Backend </w:t>
      </w:r>
      <w:r w:rsidR="007005CB" w:rsidRPr="002E29E9">
        <w:t>testspecifikation for at sikre at webshoppen fungerer korrekt og opfylder specifikke krav og forventninger.</w:t>
      </w:r>
    </w:p>
    <w:tbl>
      <w:tblPr>
        <w:tblW w:w="0" w:type="auto"/>
        <w:tblCellMar>
          <w:top w:w="15" w:type="dxa"/>
          <w:left w:w="15" w:type="dxa"/>
          <w:bottom w:w="15" w:type="dxa"/>
          <w:right w:w="15" w:type="dxa"/>
        </w:tblCellMar>
        <w:tblLook w:val="04A0" w:firstRow="1" w:lastRow="0" w:firstColumn="1" w:lastColumn="0" w:noHBand="0" w:noVBand="1"/>
      </w:tblPr>
      <w:tblGrid>
        <w:gridCol w:w="520"/>
        <w:gridCol w:w="5335"/>
        <w:gridCol w:w="839"/>
        <w:gridCol w:w="1152"/>
        <w:gridCol w:w="752"/>
      </w:tblGrid>
      <w:tr w:rsidR="00B7548E" w:rsidRPr="002E29E9" w14:paraId="4D08635C"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8A1291A" w14:textId="77777777" w:rsidR="00B7548E" w:rsidRPr="002E29E9" w:rsidRDefault="00B7548E" w:rsidP="00AB66AA">
            <w:r w:rsidRPr="002E29E9">
              <w:t>ID</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49B29ED0" w14:textId="77777777" w:rsidR="00B7548E" w:rsidRPr="002E29E9" w:rsidRDefault="00B7548E" w:rsidP="00AB66AA">
            <w:r w:rsidRPr="002E29E9">
              <w:t>Acceptkrav</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64837FA1" w14:textId="77777777" w:rsidR="00B7548E" w:rsidRPr="002E29E9" w:rsidRDefault="00B7548E" w:rsidP="00AB66AA">
            <w:r w:rsidRPr="002E29E9">
              <w:t>Kritisk</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23C43D2D" w14:textId="77777777" w:rsidR="00B7548E" w:rsidRPr="002E29E9" w:rsidRDefault="00B7548E" w:rsidP="00AB66AA">
            <w:r w:rsidRPr="002E29E9">
              <w:t>Godkendt</w:t>
            </w:r>
          </w:p>
        </w:tc>
        <w:tc>
          <w:tcPr>
            <w:tcW w:w="0" w:type="auto"/>
            <w:tcBorders>
              <w:top w:val="single" w:sz="8" w:space="0" w:color="C8AD73"/>
              <w:left w:val="single" w:sz="8" w:space="0" w:color="C8AD73"/>
              <w:bottom w:val="single" w:sz="8" w:space="0" w:color="C8AD73"/>
              <w:right w:val="single" w:sz="8" w:space="0" w:color="C8AD73"/>
            </w:tcBorders>
            <w:shd w:val="clear" w:color="auto" w:fill="F3E9D3"/>
            <w:tcMar>
              <w:top w:w="100" w:type="dxa"/>
              <w:left w:w="100" w:type="dxa"/>
              <w:bottom w:w="100" w:type="dxa"/>
              <w:right w:w="100" w:type="dxa"/>
            </w:tcMar>
            <w:vAlign w:val="center"/>
            <w:hideMark/>
          </w:tcPr>
          <w:p w14:paraId="3A6B9A3A" w14:textId="77777777" w:rsidR="00B7548E" w:rsidRPr="002E29E9" w:rsidRDefault="00B7548E" w:rsidP="00AB66AA">
            <w:r w:rsidRPr="002E29E9">
              <w:t>Afvist</w:t>
            </w:r>
          </w:p>
        </w:tc>
      </w:tr>
      <w:tr w:rsidR="00B7548E" w:rsidRPr="002E29E9" w14:paraId="23D6E01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5D8946A" w14:textId="48A16295" w:rsidR="00B7548E" w:rsidRPr="002E29E9" w:rsidRDefault="00B7548E" w:rsidP="00AB66AA">
            <w:r w:rsidRPr="002E29E9">
              <w:t>B1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0C29819" w14:textId="036E8471" w:rsidR="00B7548E" w:rsidRPr="002E29E9" w:rsidRDefault="000B0600" w:rsidP="00AB66AA">
            <w:r w:rsidRPr="002E29E9">
              <w:t>backend håndterer alle typer fejl og undtagelser korrekt samt logger hændelsesaktivitet til databasen.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451DF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3E5272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91C7591" w14:textId="77777777" w:rsidR="00B7548E" w:rsidRPr="002E29E9" w:rsidRDefault="00B7548E" w:rsidP="00AB66AA"/>
        </w:tc>
      </w:tr>
      <w:tr w:rsidR="00B7548E" w:rsidRPr="002E29E9" w14:paraId="7E18340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55FB6D7" w14:textId="1FC74F0F" w:rsidR="00B7548E" w:rsidRPr="002E29E9" w:rsidRDefault="00B7548E" w:rsidP="00AB66AA">
            <w:r w:rsidRPr="002E29E9">
              <w:t>B2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3F5F979" w14:textId="037D254F" w:rsidR="00B7548E" w:rsidRPr="002E29E9" w:rsidRDefault="000B0600" w:rsidP="00AB66AA">
            <w:r w:rsidRPr="002E29E9">
              <w:t>brugere kan logge ind ved brug af brugernavn/adgangskode og systemet kan skelne mellem normal bruger og administrator brugere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E70669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91D255F"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E2F77E9" w14:textId="77777777" w:rsidR="00B7548E" w:rsidRPr="002E29E9" w:rsidRDefault="00B7548E" w:rsidP="00AB66AA"/>
        </w:tc>
      </w:tr>
      <w:tr w:rsidR="00B7548E" w:rsidRPr="002E29E9" w14:paraId="34DB8D06"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1900F11" w14:textId="35C9B3B0" w:rsidR="00B7548E" w:rsidRPr="002E29E9" w:rsidRDefault="00B7548E" w:rsidP="00AB66AA">
            <w:r w:rsidRPr="002E29E9">
              <w:t>B3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0E9EA6AB" w14:textId="322D6073" w:rsidR="00B7548E" w:rsidRPr="002E29E9" w:rsidRDefault="000B0600" w:rsidP="00AB66AA">
            <w:r w:rsidRPr="002E29E9">
              <w:t>API 'er til frontend er korrekt implementeret og leverer data som vises på websitet samt håndtere fejl korrekt og returnere passende fejl/succes beskeder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76C970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BEAF9F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0854CAF" w14:textId="77777777" w:rsidR="00B7548E" w:rsidRPr="002E29E9" w:rsidRDefault="00B7548E" w:rsidP="00AB66AA"/>
        </w:tc>
      </w:tr>
      <w:tr w:rsidR="00B7548E" w:rsidRPr="002E29E9" w14:paraId="3FAAC2B4"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5BDE28A" w14:textId="79D86152" w:rsidR="00B7548E" w:rsidRPr="002E29E9" w:rsidRDefault="00B7548E" w:rsidP="00AB66AA">
            <w:r w:rsidRPr="002E29E9">
              <w:t>B4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0A8AD49" w14:textId="383F034D" w:rsidR="00B7548E" w:rsidRPr="002E29E9" w:rsidRDefault="000B0600" w:rsidP="00AB66AA">
            <w:r w:rsidRPr="002E29E9">
              <w:t>Administrationspanelet indeholder alle nødvendige funktioner og værktøjer til at administrere bøger, kunder, ordrer osv. Samt se hændelseslog for admin aktivitet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20CAB9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5B2003D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6413C14" w14:textId="77777777" w:rsidR="00B7548E" w:rsidRPr="002E29E9" w:rsidRDefault="00B7548E" w:rsidP="00AB66AA"/>
        </w:tc>
      </w:tr>
      <w:tr w:rsidR="00B7548E" w:rsidRPr="002E29E9" w14:paraId="4E7B1AB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4FC3B8D" w14:textId="7A1ED99B" w:rsidR="00B7548E" w:rsidRPr="002E29E9" w:rsidRDefault="00B7548E" w:rsidP="00AB66AA">
            <w:r w:rsidRPr="002E29E9">
              <w:t>B5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2B8540A1" w14:textId="178322F6" w:rsidR="00B7548E" w:rsidRPr="002E29E9" w:rsidRDefault="006A6101" w:rsidP="00AB66AA">
            <w:r w:rsidRPr="002E29E9">
              <w:t>Applikationen kan modtage, behandle og opdatere ordrer korrekt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20D2101"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3CB7E5E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75FB8DC8" w14:textId="77777777" w:rsidR="00B7548E" w:rsidRPr="002E29E9" w:rsidRDefault="00B7548E" w:rsidP="00AB66AA"/>
        </w:tc>
      </w:tr>
      <w:tr w:rsidR="00B7548E" w:rsidRPr="002E29E9" w14:paraId="266A3CD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3BC5EB4" w14:textId="66617133" w:rsidR="00B7548E" w:rsidRPr="002E29E9" w:rsidRDefault="00B7548E" w:rsidP="00AB66AA">
            <w:r w:rsidRPr="002E29E9">
              <w:lastRenderedPageBreak/>
              <w:t>B6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4C8A0E22" w14:textId="2B512590" w:rsidR="00B7548E" w:rsidRPr="002E29E9" w:rsidRDefault="006A6101" w:rsidP="00AB66AA">
            <w:r w:rsidRPr="002E29E9">
              <w:t>Applikationen giver mulighed for oprettelse, redigering og sletning af brugere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4D1A0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13EC32B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hideMark/>
          </w:tcPr>
          <w:p w14:paraId="67619A52" w14:textId="77777777" w:rsidR="00B7548E" w:rsidRPr="002E29E9" w:rsidRDefault="00B7548E" w:rsidP="00AB66AA"/>
        </w:tc>
      </w:tr>
      <w:tr w:rsidR="00B7548E" w:rsidRPr="002E29E9" w14:paraId="19CB85C0"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4ABEF86" w14:textId="1F4BFA05" w:rsidR="00B7548E" w:rsidRPr="002E29E9" w:rsidRDefault="00B7548E" w:rsidP="00AB66AA">
            <w:r w:rsidRPr="002E29E9">
              <w:t>B7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310BA19" w14:textId="54ED150C" w:rsidR="00B7548E" w:rsidRPr="002E29E9" w:rsidRDefault="006A6101" w:rsidP="00AB66AA">
            <w:r w:rsidRPr="002E29E9">
              <w:t>Applikationen giver mulighed for oprettelse, redigering og sletning af udgivere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3C049C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DBBC20"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2CCE720" w14:textId="77777777" w:rsidR="00B7548E" w:rsidRPr="002E29E9" w:rsidRDefault="00B7548E" w:rsidP="00AB66AA"/>
        </w:tc>
      </w:tr>
      <w:tr w:rsidR="00B7548E" w:rsidRPr="002E29E9" w14:paraId="37507DC8"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D6E966" w14:textId="204E6883" w:rsidR="00B7548E" w:rsidRPr="002E29E9" w:rsidRDefault="00B7548E" w:rsidP="00AB66AA">
            <w:r w:rsidRPr="002E29E9">
              <w:t>B8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2C4AEF1" w14:textId="1D34B48F" w:rsidR="00B7548E" w:rsidRPr="002E29E9" w:rsidRDefault="006A6101" w:rsidP="00AB66AA">
            <w:r w:rsidRPr="002E29E9">
              <w:t>Applikationen giver mulighed for oprettelse, redigering og sletning af formater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E7838EE"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52CD315"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3AAB78D" w14:textId="77777777" w:rsidR="00B7548E" w:rsidRPr="002E29E9" w:rsidRDefault="00B7548E" w:rsidP="00AB66AA"/>
        </w:tc>
      </w:tr>
      <w:tr w:rsidR="00B7548E" w:rsidRPr="002E29E9" w14:paraId="7C8B499B"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5F6282A" w14:textId="1DE5E2C5" w:rsidR="00B7548E" w:rsidRPr="002E29E9" w:rsidRDefault="00B7548E" w:rsidP="00AB66AA">
            <w:r w:rsidRPr="002E29E9">
              <w:t>B9</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F6FAA2C" w14:textId="2B2A3602" w:rsidR="00B7548E" w:rsidRPr="002E29E9" w:rsidRDefault="006A6101" w:rsidP="00AB66AA">
            <w:r w:rsidRPr="002E29E9">
              <w:t>Applikationen giver mulighed for oprettelse, redigering og sletning af tilstande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9E04ECD"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3BC8D8"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994CD0E" w14:textId="77777777" w:rsidR="00B7548E" w:rsidRPr="002E29E9" w:rsidRDefault="00B7548E" w:rsidP="00AB66AA"/>
        </w:tc>
      </w:tr>
      <w:tr w:rsidR="00B7548E" w:rsidRPr="002E29E9" w14:paraId="34AF2F6E"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693B001" w14:textId="0D505D61" w:rsidR="00B7548E" w:rsidRPr="002E29E9" w:rsidRDefault="00B7548E" w:rsidP="00AB66AA">
            <w:r w:rsidRPr="002E29E9">
              <w:t>B10</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6AD3D108" w14:textId="504F89CC" w:rsidR="00B7548E" w:rsidRPr="002E29E9" w:rsidRDefault="006A6101" w:rsidP="00AB66AA">
            <w:r w:rsidRPr="002E29E9">
              <w:t>Applikationen giver mulighed for oprettelse, redigering og sletning af genre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07025C"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6F27756"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ED8F802" w14:textId="77777777" w:rsidR="00B7548E" w:rsidRPr="002E29E9" w:rsidRDefault="00B7548E" w:rsidP="00AB66AA"/>
        </w:tc>
      </w:tr>
      <w:tr w:rsidR="00B7548E" w:rsidRPr="002E29E9" w14:paraId="22BB553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FBB6C79" w14:textId="2A3894D8" w:rsidR="00B7548E" w:rsidRPr="002E29E9" w:rsidRDefault="00B7548E" w:rsidP="00AB66AA">
            <w:r w:rsidRPr="002E29E9">
              <w:t>B11</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43D2BCF" w14:textId="258743A0" w:rsidR="00B7548E" w:rsidRPr="002E29E9" w:rsidRDefault="006A6101" w:rsidP="00AB66AA">
            <w:r w:rsidRPr="002E29E9">
              <w:t>Applikationen giver mulighed for oprettelse, redigering og sletning af sprog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9C6737A"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D48C98B"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C689225" w14:textId="77777777" w:rsidR="00B7548E" w:rsidRPr="002E29E9" w:rsidRDefault="00B7548E" w:rsidP="00AB66AA"/>
        </w:tc>
      </w:tr>
      <w:tr w:rsidR="00B7548E" w:rsidRPr="002E29E9" w14:paraId="3E30A8D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7C09BD6" w14:textId="06E28742" w:rsidR="00B7548E" w:rsidRPr="002E29E9" w:rsidRDefault="00B7548E" w:rsidP="00AB66AA">
            <w:r w:rsidRPr="002E29E9">
              <w:t>B12</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3272275" w14:textId="1377B59D" w:rsidR="00B7548E" w:rsidRPr="002E29E9" w:rsidRDefault="006A6101" w:rsidP="00AB66AA">
            <w:r w:rsidRPr="002E29E9">
              <w:t>Applikationen giver mulighed for oprettelse, redigering og sletning af forfattere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F61A17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7B5C12" w14:textId="777777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A87FE39" w14:textId="77777777" w:rsidR="00B7548E" w:rsidRPr="002E29E9" w:rsidRDefault="00B7548E" w:rsidP="00AB66AA"/>
        </w:tc>
      </w:tr>
      <w:tr w:rsidR="00B7548E" w:rsidRPr="002E29E9" w14:paraId="0CADACB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6D39658" w14:textId="44DC107C" w:rsidR="00B7548E" w:rsidRPr="002E29E9" w:rsidRDefault="00B7548E" w:rsidP="00AB66AA">
            <w:r w:rsidRPr="002E29E9">
              <w:t>B13</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3B6D5C" w14:textId="7B30A004" w:rsidR="00B7548E" w:rsidRPr="002E29E9" w:rsidRDefault="006A6101" w:rsidP="00AB66AA">
            <w:r w:rsidRPr="002E29E9">
              <w:t>Applikationen giver mulighed for oprettelse, redigering og sletning af bøger med tilhørende informationer</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DF4686" w14:textId="342C68B0"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8A1764C" w14:textId="286F317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43FF80" w14:textId="77777777" w:rsidR="00B7548E" w:rsidRPr="002E29E9" w:rsidRDefault="00B7548E" w:rsidP="00AB66AA"/>
        </w:tc>
      </w:tr>
      <w:tr w:rsidR="00B7548E" w:rsidRPr="002E29E9" w14:paraId="029FA32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A05B96F" w14:textId="75E6DB6C" w:rsidR="00B7548E" w:rsidRPr="002E29E9" w:rsidRDefault="00B7548E" w:rsidP="00AB66AA">
            <w:r w:rsidRPr="002E29E9">
              <w:t>B14</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8A7B0CA" w14:textId="16C453F6" w:rsidR="00B7548E" w:rsidRPr="002E29E9" w:rsidRDefault="006A6101" w:rsidP="00AB66AA">
            <w:r w:rsidRPr="002E29E9">
              <w:t>Mulighed for at give brugere administrator adgang samt at fratage admin privileger igen</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4360A94" w14:textId="63EC67C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18409766" w14:textId="676A7E45"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0FCF069" w14:textId="77777777" w:rsidR="00B7548E" w:rsidRPr="002E29E9" w:rsidRDefault="00B7548E" w:rsidP="00AB66AA"/>
        </w:tc>
      </w:tr>
      <w:tr w:rsidR="00B7548E" w:rsidRPr="002E29E9" w14:paraId="2018332D"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142825B" w14:textId="40C9CA46" w:rsidR="00B7548E" w:rsidRPr="002E29E9" w:rsidRDefault="00B7548E" w:rsidP="00AB66AA">
            <w:r w:rsidRPr="002E29E9">
              <w:t>B15</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F8FC013" w14:textId="1921FC60" w:rsidR="00B7548E" w:rsidRPr="002E29E9" w:rsidRDefault="006A6101" w:rsidP="00AB66AA">
            <w:r w:rsidRPr="002E29E9">
              <w:t>Backend håndterer fejl og sender relevante fejlbeskeder videre til frontend hvis muligt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C8706B" w14:textId="745E8078"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8D98B3" w14:textId="1C13F26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F281771" w14:textId="77777777" w:rsidR="00B7548E" w:rsidRPr="002E29E9" w:rsidRDefault="00B7548E" w:rsidP="00AB66AA"/>
        </w:tc>
      </w:tr>
      <w:tr w:rsidR="00B7548E" w:rsidRPr="002E29E9" w14:paraId="5554E905"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5B70191E" w14:textId="7D1BA5FA" w:rsidR="00B7548E" w:rsidRPr="002E29E9" w:rsidRDefault="00B7548E" w:rsidP="00AB66AA">
            <w:r w:rsidRPr="002E29E9">
              <w:lastRenderedPageBreak/>
              <w:t>B16</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6807095" w14:textId="06EB809B" w:rsidR="00B7548E" w:rsidRPr="002E29E9" w:rsidRDefault="006A6101" w:rsidP="00AB66AA">
            <w:r w:rsidRPr="002E29E9">
              <w:t>Alle admin aktiviteter logges til hændelsesloggen og vises korrekt i admin panelet med brugernavn samt hvilken aktivitet der er foretaget</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6BF86B" w14:textId="185B791F"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125F71E" w14:textId="510E8B7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885EFFF" w14:textId="77777777" w:rsidR="00B7548E" w:rsidRPr="002E29E9" w:rsidRDefault="00B7548E" w:rsidP="00AB66AA"/>
        </w:tc>
      </w:tr>
      <w:tr w:rsidR="00B7548E" w:rsidRPr="002E29E9" w14:paraId="50E19E51"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57C476C" w14:textId="18FED8FB" w:rsidR="00B7548E" w:rsidRPr="002E29E9" w:rsidRDefault="00B7548E" w:rsidP="00AB66AA">
            <w:r w:rsidRPr="002E29E9">
              <w:t>B17</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BCCD592" w14:textId="1A748217" w:rsidR="00B7548E" w:rsidRPr="002E29E9" w:rsidRDefault="006A6101" w:rsidP="00AB66AA">
            <w:r w:rsidRPr="002E29E9">
              <w:t>Korrekt håndtering af brugerens søgeforespørgsler og returnering af relevante resultater baseret på søgekriterier som titel, forfatter, kategori</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C2A2BFC" w14:textId="71C87A42"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8E65CC0" w14:textId="6D5628DE"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38813BD8" w14:textId="77777777" w:rsidR="00B7548E" w:rsidRPr="002E29E9" w:rsidRDefault="00B7548E" w:rsidP="00AB66AA"/>
        </w:tc>
      </w:tr>
      <w:tr w:rsidR="00B7548E" w:rsidRPr="002E29E9" w14:paraId="16BBAB03" w14:textId="77777777" w:rsidTr="00AB66AA">
        <w:trPr>
          <w:trHeight w:val="720"/>
        </w:trPr>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28D78FB5" w14:textId="564587D9" w:rsidR="00B7548E" w:rsidRPr="002E29E9" w:rsidRDefault="00B7548E" w:rsidP="00AB66AA">
            <w:r w:rsidRPr="002E29E9">
              <w:t>B18</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0B0ED0A" w14:textId="44C461FA" w:rsidR="00B7548E" w:rsidRPr="002E29E9" w:rsidRDefault="002B5B15" w:rsidP="00AB66AA">
            <w:r w:rsidRPr="002E29E9">
              <w:t>Der er begrænsning af adgang til beskyttede ressourcer og funktioner baseret på brugerens rolle samt inputvalidering for at forhindre SQL-injektioner, XSS og lignende former for angreb, alle forms er beskyttet med CSRF beskyttelse</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4E82941D" w14:textId="6B5B0F57"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02790391" w14:textId="4669D3F9" w:rsidR="00B7548E" w:rsidRPr="002E29E9" w:rsidRDefault="00B7548E" w:rsidP="00AB66AA">
            <w:r w:rsidRPr="002E29E9">
              <w:t>Ja</w:t>
            </w:r>
          </w:p>
        </w:tc>
        <w:tc>
          <w:tcPr>
            <w:tcW w:w="0" w:type="auto"/>
            <w:tcBorders>
              <w:top w:val="single" w:sz="8" w:space="0" w:color="C8AD73"/>
              <w:left w:val="single" w:sz="8" w:space="0" w:color="C8AD73"/>
              <w:bottom w:val="single" w:sz="8" w:space="0" w:color="C8AD73"/>
              <w:right w:val="single" w:sz="8" w:space="0" w:color="C8AD73"/>
            </w:tcBorders>
            <w:tcMar>
              <w:top w:w="100" w:type="dxa"/>
              <w:left w:w="100" w:type="dxa"/>
              <w:bottom w:w="100" w:type="dxa"/>
              <w:right w:w="100" w:type="dxa"/>
            </w:tcMar>
            <w:vAlign w:val="center"/>
          </w:tcPr>
          <w:p w14:paraId="778A7BC8" w14:textId="77777777" w:rsidR="00B7548E" w:rsidRPr="002E29E9" w:rsidRDefault="00B7548E" w:rsidP="00AB66AA"/>
        </w:tc>
      </w:tr>
    </w:tbl>
    <w:p w14:paraId="1B5FEBC8" w14:textId="59219422" w:rsidR="006E3920" w:rsidRPr="002E29E9" w:rsidRDefault="006E3920">
      <w:r w:rsidRPr="002E29E9">
        <w:br w:type="page"/>
      </w:r>
    </w:p>
    <w:p w14:paraId="20275161" w14:textId="77777777" w:rsidR="0037754A" w:rsidRPr="002E29E9" w:rsidRDefault="0037754A" w:rsidP="006E3920">
      <w:pPr>
        <w:pStyle w:val="Overskrift1"/>
      </w:pPr>
      <w:bookmarkStart w:id="22" w:name="_Toc164086717"/>
      <w:r w:rsidRPr="002E29E9">
        <w:lastRenderedPageBreak/>
        <w:t>Sikkerhed</w:t>
      </w:r>
      <w:bookmarkEnd w:id="22"/>
    </w:p>
    <w:p w14:paraId="430897C1" w14:textId="35F1A428" w:rsidR="003566E3" w:rsidRPr="002E29E9" w:rsidRDefault="003566E3">
      <w:r w:rsidRPr="002E29E9">
        <w:t>Sikkerhed udgør en fundamental del af enhver udviklingsproces, især når der er involveret brugerlogin med opbevaring af følsomme oplysninger. Det åbner op for en lang række muligheder for hackere at udnytte, og derfor er det af afgørende betydning at implementere effektive sikkerhedsforanstaltninger for at beskytte mod potentielle trusler. Webshoppen tager dette ansvar alvorligt og benytter en række værktøjer og teknologier til at opretholde en høj sikkerhed.</w:t>
      </w:r>
    </w:p>
    <w:p w14:paraId="5B2A3AAA" w14:textId="7509A8F4" w:rsidR="003566E3" w:rsidRPr="002E29E9" w:rsidRDefault="003566E3">
      <w:r w:rsidRPr="002E29E9">
        <w:t>En central del af sikkerheden er adgangskontrol, som administreres gennem brug af forskellige roller og tilladelser. Dette sikrer, at hver bruger kun har adgang til de funktioner og ressourcer, der er relevante for deres rolle i systemet. Samtidig anvendes CSRF-tokens til at forhindre Cross-Site Request Forgery (CSRF), som er et angreb hvor uautoriserede handlinger kan udføres af en bruger, der er blevet narret til at udføre en handling på en anden hjemmeside, eksempelvis en falsk hjemmeside eller en forklædt url.</w:t>
      </w:r>
    </w:p>
    <w:p w14:paraId="2B0F0AF1" w14:textId="77777777" w:rsidR="009529D5" w:rsidRPr="002E29E9" w:rsidRDefault="003566E3">
      <w:r w:rsidRPr="002E29E9">
        <w:t>Laravel’s indbyggede Middlewares giver mulighed for at filtrere og håndtere indgående anmodninger, hvor brugeren sendes hen ift. Rolle eller ip-adresse, eksempelvis hvis webshoppens administration ikke skal være tilgængelig via udenlandsk ip-adresse.</w:t>
      </w:r>
      <w:r w:rsidRPr="002E29E9">
        <w:br/>
        <w:t xml:space="preserve">På den måde kan der skræddersyes sikkerhedsregler </w:t>
      </w:r>
      <w:r w:rsidR="009529D5" w:rsidRPr="002E29E9">
        <w:t>alt efter specifikke krav og behov.</w:t>
      </w:r>
    </w:p>
    <w:p w14:paraId="75EEF474" w14:textId="77777777" w:rsidR="003E4844" w:rsidRPr="002E29E9" w:rsidRDefault="009529D5">
      <w:r w:rsidRPr="002E29E9">
        <w:t>Et vigtigt sikkerhedsaspekt er beskyttelse mod SQL-injektioner, en almindelig form for angreb hvor hackere indsætter SQL kode igennem inputfelter, dette forhindres gennem en kombination af Laravel’s indbyggede SQL-Injektionsbeskyttelse og inputvalidering samt rense data (også kaldet at data-sanitizing) i Controllers inden data bruges til eksempelvis at oprette eller opdatere data på siden.</w:t>
      </w:r>
    </w:p>
    <w:p w14:paraId="62154D82" w14:textId="77777777" w:rsidR="003E4844" w:rsidRPr="002E29E9" w:rsidRDefault="003E4844">
      <w:r w:rsidRPr="002E29E9">
        <w:t>Ved go-live af webshoppen vil der skulle benyttes HTTPS (Hypertext Transfer Protocol Secure) som er en afgørende faktor for at overholde høj sikkerhedsstandard. HTTPS er en krypteret protokol som sikrer at kommunikationen mellem brugerens browser og web-serveren er krypteret og dermed beskyttet mod potentielle angreb eller aflytninger af data under kommunikation mellem browser og web-serveren.</w:t>
      </w:r>
      <w:r w:rsidRPr="002E29E9">
        <w:br/>
        <w:t>Ved at bruge HTTPS sikres følsomme oplysninger, såsom adgangskoder og betalingsoplysninger.</w:t>
      </w:r>
    </w:p>
    <w:p w14:paraId="35E26929" w14:textId="4ECC2280" w:rsidR="0037754A" w:rsidRPr="002E29E9" w:rsidRDefault="003E4844">
      <w:pPr>
        <w:rPr>
          <w:rFonts w:asciiTheme="majorHAnsi" w:eastAsiaTheme="majorEastAsia" w:hAnsiTheme="majorHAnsi" w:cstheme="majorBidi"/>
          <w:color w:val="3F251D" w:themeColor="accent1"/>
          <w:sz w:val="30"/>
          <w:szCs w:val="30"/>
        </w:rPr>
      </w:pPr>
      <w:r w:rsidRPr="002E29E9">
        <w:t>HTTPS giver også brugerne tillid til, at webshoppen er autentisk og legitim, da det er forbundet med et SSL-certifikat, der bekræfter webstedets identitet</w:t>
      </w:r>
      <w:r w:rsidR="00057684" w:rsidRPr="002E29E9">
        <w:t>, hvilket også bidrager til en god brugeroplevelse.</w:t>
      </w:r>
      <w:r w:rsidR="0037754A" w:rsidRPr="002E29E9">
        <w:br w:type="page"/>
      </w:r>
    </w:p>
    <w:p w14:paraId="149C9BAA" w14:textId="77777777" w:rsidR="0020260E" w:rsidRPr="002E29E9" w:rsidRDefault="0037754A" w:rsidP="006E3920">
      <w:pPr>
        <w:pStyle w:val="Overskrift1"/>
      </w:pPr>
      <w:bookmarkStart w:id="23" w:name="_Toc164086718"/>
      <w:r w:rsidRPr="002E29E9">
        <w:lastRenderedPageBreak/>
        <w:t>Test</w:t>
      </w:r>
      <w:bookmarkEnd w:id="23"/>
    </w:p>
    <w:p w14:paraId="49ED8B9A" w14:textId="77777777" w:rsidR="000D431E" w:rsidRPr="002E29E9" w:rsidRDefault="0020260E" w:rsidP="0020260E">
      <w:r w:rsidRPr="002E29E9">
        <w:t>Webshoppen er opsat med en testproces for at sikre en høj kvalitet, sikkerhed og forhindrer nedbrud. Der er implementeret tre GitHub Action</w:t>
      </w:r>
      <w:r w:rsidR="000D431E" w:rsidRPr="002E29E9">
        <w:t>-workflows for at automatisere testprocessen og sikre at kodebasen forbliver stabil og pålidelig efter enhver ændring.</w:t>
      </w:r>
    </w:p>
    <w:p w14:paraId="040A758C" w14:textId="299C4A79" w:rsidR="004C0EBA" w:rsidRPr="002E29E9" w:rsidRDefault="004C0EBA" w:rsidP="0020260E">
      <w:r w:rsidRPr="0072649A">
        <w:rPr>
          <w:lang w:val="en-US"/>
        </w:rPr>
        <w:t>(Se bilag: Workflow Runs, s. 213123)</w:t>
      </w:r>
      <w:r w:rsidR="002E29E9" w:rsidRPr="0072649A">
        <w:rPr>
          <w:lang w:val="en-US"/>
        </w:rPr>
        <w:t xml:space="preserve"> ?? </w:t>
      </w:r>
      <w:r w:rsidR="002E29E9">
        <w:t xml:space="preserve">Eller referencer? </w:t>
      </w:r>
    </w:p>
    <w:p w14:paraId="73CE01DF" w14:textId="77777777" w:rsidR="006E7BD1" w:rsidRPr="002E29E9" w:rsidRDefault="006E7BD1" w:rsidP="0020260E"/>
    <w:p w14:paraId="0A08558C" w14:textId="77777777" w:rsidR="000D431E" w:rsidRPr="002E29E9" w:rsidRDefault="000D431E" w:rsidP="000D431E">
      <w:pPr>
        <w:pStyle w:val="Overskrift2"/>
      </w:pPr>
      <w:bookmarkStart w:id="24" w:name="_Toc164086719"/>
      <w:r w:rsidRPr="002E29E9">
        <w:t>Laravel Applikationstest Workflow</w:t>
      </w:r>
      <w:bookmarkEnd w:id="24"/>
    </w:p>
    <w:p w14:paraId="7161DC97" w14:textId="011D3BA1" w:rsidR="000D431E" w:rsidRPr="002E29E9" w:rsidRDefault="000D431E" w:rsidP="000D431E">
      <w:r w:rsidRPr="002E29E9">
        <w:t xml:space="preserve">Dette workflow tester Laravel applikationen ved at bygge den og verificere at den bygger korrekt. </w:t>
      </w:r>
      <w:r w:rsidR="00AC67B3" w:rsidRPr="002E29E9">
        <w:br/>
      </w:r>
      <w:r w:rsidRPr="002E29E9">
        <w:t>Først installeres alle tredjeparts biblioteker ved hjælp af composer og NPM, Derefter oprettes der forbindelse til en test SQLite database, efterfølgende migreres der til databasen, alle PHPunit tests køres. Såfremt alt kører igennem med succes, meldes der gennemført workflow tilbage.</w:t>
      </w:r>
    </w:p>
    <w:p w14:paraId="15046D74" w14:textId="77777777" w:rsidR="000D431E" w:rsidRPr="002E29E9" w:rsidRDefault="000D431E" w:rsidP="000D431E"/>
    <w:p w14:paraId="3C660AF4" w14:textId="77777777" w:rsidR="000D431E" w:rsidRPr="002E29E9" w:rsidRDefault="000D431E" w:rsidP="000D431E">
      <w:pPr>
        <w:pStyle w:val="Overskrift2"/>
      </w:pPr>
      <w:bookmarkStart w:id="25" w:name="_Toc164086720"/>
      <w:r w:rsidRPr="002E29E9">
        <w:t>Tredjeparts biblioteker sikkerhedstest</w:t>
      </w:r>
      <w:bookmarkEnd w:id="25"/>
    </w:p>
    <w:p w14:paraId="04ACF17E" w14:textId="77777777" w:rsidR="00AC67B3" w:rsidRPr="002E29E9" w:rsidRDefault="000D431E" w:rsidP="000D431E">
      <w:r w:rsidRPr="002E29E9">
        <w:t>Her fokuseres der på at teste tredjeparts biblioteker for kendte sikkerhedsbrud eller forældede versioner.</w:t>
      </w:r>
      <w:r w:rsidRPr="002E29E9">
        <w:br/>
        <w:t xml:space="preserve">Kørslen </w:t>
      </w:r>
      <w:r w:rsidR="00AC67B3" w:rsidRPr="002E29E9">
        <w:t>starter med at scanne alle tredjeparts biblioteker for kendte sikkerhedsbrud, efterfølgende kontrolleres det om der i projektet benyttes forældede versioner samt sikrer at de versioner som benyttes, er sikkerhedsmæssigt opdateret.</w:t>
      </w:r>
    </w:p>
    <w:p w14:paraId="4F3E3918" w14:textId="77777777" w:rsidR="00AC67B3" w:rsidRPr="00291EE6" w:rsidRDefault="00AC67B3" w:rsidP="000D431E">
      <w:pPr>
        <w:rPr>
          <w:b/>
          <w:bCs/>
        </w:rPr>
      </w:pPr>
    </w:p>
    <w:p w14:paraId="7E9FB262" w14:textId="77777777" w:rsidR="00AC67B3" w:rsidRPr="002E29E9" w:rsidRDefault="00AC67B3" w:rsidP="00AC67B3">
      <w:pPr>
        <w:pStyle w:val="Overskrift2"/>
      </w:pPr>
      <w:bookmarkStart w:id="26" w:name="_Toc164086721"/>
      <w:r w:rsidRPr="002E29E9">
        <w:t>Larastan workflow</w:t>
      </w:r>
      <w:bookmarkEnd w:id="26"/>
    </w:p>
    <w:p w14:paraId="34946901" w14:textId="1664E1D0" w:rsidR="00AC67B3" w:rsidRPr="002E29E9" w:rsidRDefault="00AC67B3" w:rsidP="00AC67B3">
      <w:r w:rsidRPr="002E29E9">
        <w:t>Larastan er en udvidelse af Phpstan, tilpasset Laravel miljøet, det er et PHP analyseværktøj som benyttes til at opdage fejl og potentielle problemer i Laravel koden og PHP-koden</w:t>
      </w:r>
      <w:r w:rsidR="002E29E9" w:rsidRPr="002E29E9">
        <w:t xml:space="preserve"> (Se bilag: Larastan, s. 123).</w:t>
      </w:r>
    </w:p>
    <w:p w14:paraId="21E0362D" w14:textId="77777777" w:rsidR="00AC67B3" w:rsidRPr="002E29E9" w:rsidRDefault="00AC67B3" w:rsidP="00AC67B3">
      <w:r w:rsidRPr="002E29E9">
        <w:t>Udvidelsen er tilpasset til at forstå Laravel specifikke elementer som Eloquent ORM ‘en, migrationer og mange andre indbyggede funktioner.</w:t>
      </w:r>
    </w:p>
    <w:p w14:paraId="544AFA3D" w14:textId="5A7A7368" w:rsidR="006E3920" w:rsidRPr="002E29E9" w:rsidRDefault="00AC67B3" w:rsidP="00AC67B3">
      <w:r w:rsidRPr="002E29E9">
        <w:t>Dette workflow installerer alle tredjeparts biblioteker, validerer PHP-koden for eventuelle syntaksfejl, efterfølgende køres der en dybdegående analyse af kodebasen for at identificere potentielle problemer eller brug af indbyggede forældede PHP-funktionaliteter, der tjekkers også for kendte sikkerheds fejl eller fejllogikker i koden.</w:t>
      </w:r>
      <w:r w:rsidRPr="002E29E9">
        <w:br/>
        <w:t xml:space="preserve">Sidst meldes der tilbage med en detaljeret rapport over eventuelle fundne problemer, hvilket gør det let at forbedre kvaliteten og forhindre fejl i koden. </w:t>
      </w:r>
      <w:r w:rsidR="006E3920" w:rsidRPr="002E29E9">
        <w:br w:type="page"/>
      </w:r>
    </w:p>
    <w:p w14:paraId="74C90A6D" w14:textId="7FD61E07" w:rsidR="006E3920" w:rsidRPr="002E29E9" w:rsidRDefault="006E3920" w:rsidP="006E3920">
      <w:pPr>
        <w:pStyle w:val="Overskrift1"/>
      </w:pPr>
      <w:bookmarkStart w:id="27" w:name="_Toc164086722"/>
      <w:r w:rsidRPr="002E29E9">
        <w:lastRenderedPageBreak/>
        <w:t>Installationsvejledning</w:t>
      </w:r>
      <w:bookmarkEnd w:id="27"/>
    </w:p>
    <w:p w14:paraId="6C6E4A25" w14:textId="5E1F64A7" w:rsidR="006E3920" w:rsidRPr="002E29E9" w:rsidRDefault="006E3920">
      <w:r w:rsidRPr="002E29E9">
        <w:br w:type="page"/>
      </w:r>
    </w:p>
    <w:p w14:paraId="75653434" w14:textId="614404F0" w:rsidR="006E3920" w:rsidRPr="002E29E9" w:rsidRDefault="006E3920" w:rsidP="006E3920">
      <w:pPr>
        <w:pStyle w:val="Overskrift1"/>
      </w:pPr>
      <w:bookmarkStart w:id="28" w:name="_Toc164086723"/>
      <w:r w:rsidRPr="002E29E9">
        <w:lastRenderedPageBreak/>
        <w:t>Brugervejledning</w:t>
      </w:r>
      <w:bookmarkEnd w:id="28"/>
    </w:p>
    <w:p w14:paraId="098FA19E" w14:textId="6637CED0" w:rsidR="006E3920" w:rsidRPr="002E29E9" w:rsidRDefault="006E3920">
      <w:r w:rsidRPr="002E29E9">
        <w:br w:type="page"/>
      </w:r>
    </w:p>
    <w:p w14:paraId="0605E60C" w14:textId="320C327E" w:rsidR="006E3920" w:rsidRPr="002E29E9" w:rsidRDefault="006E3920" w:rsidP="006E3920">
      <w:pPr>
        <w:pStyle w:val="Overskrift1"/>
      </w:pPr>
      <w:bookmarkStart w:id="29" w:name="_Toc164086724"/>
      <w:r w:rsidRPr="002E29E9">
        <w:lastRenderedPageBreak/>
        <w:t>Konklusion</w:t>
      </w:r>
      <w:bookmarkEnd w:id="29"/>
    </w:p>
    <w:p w14:paraId="16BFA383" w14:textId="77777777" w:rsidR="0072649A" w:rsidRDefault="0072649A">
      <w:r>
        <w:br w:type="page"/>
      </w:r>
    </w:p>
    <w:p w14:paraId="2D1F92DE" w14:textId="77777777" w:rsidR="0072649A" w:rsidRDefault="0072649A" w:rsidP="0072649A">
      <w:pPr>
        <w:pStyle w:val="Overskrift1"/>
      </w:pPr>
      <w:bookmarkStart w:id="30" w:name="_Toc164086725"/>
      <w:r>
        <w:lastRenderedPageBreak/>
        <w:t>Referencer</w:t>
      </w:r>
      <w:bookmarkEnd w:id="30"/>
    </w:p>
    <w:p w14:paraId="2014E13D" w14:textId="77777777" w:rsidR="0072649A" w:rsidRDefault="0072649A" w:rsidP="0072649A"/>
    <w:p w14:paraId="3A835E66" w14:textId="77777777" w:rsidR="0072649A" w:rsidRDefault="0072649A" w:rsidP="0072649A">
      <w:pPr>
        <w:pStyle w:val="Listeafsnit"/>
        <w:numPr>
          <w:ilvl w:val="0"/>
          <w:numId w:val="24"/>
        </w:numPr>
      </w:pPr>
      <w:r w:rsidRPr="0072649A">
        <w:t xml:space="preserve">https://packagist.org/packages/spatie/laravel-activitylog </w:t>
      </w:r>
    </w:p>
    <w:p w14:paraId="18DD9551" w14:textId="77777777" w:rsidR="0072649A" w:rsidRDefault="0072649A" w:rsidP="0072649A">
      <w:pPr>
        <w:pStyle w:val="Listeafsnit"/>
        <w:numPr>
          <w:ilvl w:val="0"/>
          <w:numId w:val="24"/>
        </w:numPr>
      </w:pPr>
      <w:r w:rsidRPr="0072649A">
        <w:t xml:space="preserve">https://packagist.org/packages/larastan/larastan </w:t>
      </w:r>
    </w:p>
    <w:p w14:paraId="5B9A851B" w14:textId="77777777" w:rsidR="0072649A" w:rsidRDefault="0072649A" w:rsidP="0072649A">
      <w:pPr>
        <w:pStyle w:val="Listeafsnit"/>
        <w:numPr>
          <w:ilvl w:val="0"/>
          <w:numId w:val="24"/>
        </w:numPr>
      </w:pPr>
      <w:r w:rsidRPr="0072649A">
        <w:t xml:space="preserve">https://github.com/laravel/ui </w:t>
      </w:r>
    </w:p>
    <w:p w14:paraId="2E8FFAE6" w14:textId="77777777" w:rsidR="004F25CC" w:rsidRDefault="0072649A" w:rsidP="0072649A">
      <w:pPr>
        <w:pStyle w:val="Listeafsnit"/>
        <w:numPr>
          <w:ilvl w:val="0"/>
          <w:numId w:val="24"/>
        </w:numPr>
      </w:pPr>
      <w:r w:rsidRPr="0072649A">
        <w:t xml:space="preserve">https://github.com/laravel/sail </w:t>
      </w:r>
    </w:p>
    <w:p w14:paraId="429BD051" w14:textId="308FA7C9" w:rsidR="006E3920" w:rsidRPr="002E29E9" w:rsidRDefault="006E3920" w:rsidP="004F25CC">
      <w:r w:rsidRPr="002E29E9">
        <w:br w:type="page"/>
      </w:r>
    </w:p>
    <w:p w14:paraId="2AD09BB5" w14:textId="3D136D46" w:rsidR="006E3920" w:rsidRPr="002E29E9" w:rsidRDefault="006E3920" w:rsidP="006E3920">
      <w:pPr>
        <w:pStyle w:val="Overskrift1"/>
      </w:pPr>
      <w:bookmarkStart w:id="31" w:name="_Toc164086726"/>
      <w:r w:rsidRPr="002E29E9">
        <w:lastRenderedPageBreak/>
        <w:t>Bilag</w:t>
      </w:r>
      <w:bookmarkEnd w:id="31"/>
    </w:p>
    <w:p w14:paraId="5C5E7F5F" w14:textId="38493BFD" w:rsidR="006A1030" w:rsidRPr="002E29E9" w:rsidRDefault="006A1030" w:rsidP="006A1030">
      <w:r w:rsidRPr="002E29E9">
        <w:rPr>
          <w:sz w:val="28"/>
          <w:szCs w:val="28"/>
        </w:rPr>
        <w:t>Database diagram</w:t>
      </w:r>
      <w:r w:rsidRPr="002E29E9">
        <w:br/>
        <w:t>Kan også findes via GitHub url:</w:t>
      </w:r>
      <w:r w:rsidRPr="002E29E9">
        <w:br/>
      </w:r>
      <w:hyperlink r:id="rId11" w:history="1">
        <w:r w:rsidR="000660B2" w:rsidRPr="002E29E9">
          <w:rPr>
            <w:rStyle w:val="Hyperlink"/>
          </w:rPr>
          <w:t>https://github.com/MichaelAggerholm/Apprentice_Test/blob/main/Assets/Documents/database_diagram.drawio.pdf</w:t>
        </w:r>
      </w:hyperlink>
    </w:p>
    <w:p w14:paraId="242FE1ED" w14:textId="673B2385" w:rsidR="000660B2" w:rsidRPr="002E29E9" w:rsidRDefault="000660B2" w:rsidP="006A1030">
      <w:r w:rsidRPr="002E29E9">
        <w:rPr>
          <w:noProof/>
        </w:rPr>
        <w:drawing>
          <wp:inline distT="0" distB="0" distL="0" distR="0" wp14:anchorId="62CEA059" wp14:editId="1167E6D3">
            <wp:extent cx="5472430" cy="4048125"/>
            <wp:effectExtent l="0" t="0" r="0" b="9525"/>
            <wp:docPr id="82920224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2240" name=""/>
                    <pic:cNvPicPr/>
                  </pic:nvPicPr>
                  <pic:blipFill>
                    <a:blip r:embed="rId10"/>
                    <a:stretch>
                      <a:fillRect/>
                    </a:stretch>
                  </pic:blipFill>
                  <pic:spPr>
                    <a:xfrm>
                      <a:off x="0" y="0"/>
                      <a:ext cx="5472430" cy="4048125"/>
                    </a:xfrm>
                    <a:prstGeom prst="rect">
                      <a:avLst/>
                    </a:prstGeom>
                  </pic:spPr>
                </pic:pic>
              </a:graphicData>
            </a:graphic>
          </wp:inline>
        </w:drawing>
      </w:r>
    </w:p>
    <w:p w14:paraId="340ACD14" w14:textId="1D6A42BF" w:rsidR="004C0EBA" w:rsidRPr="002E29E9" w:rsidRDefault="004C0EBA">
      <w:r w:rsidRPr="002E29E9">
        <w:br w:type="page"/>
      </w:r>
    </w:p>
    <w:p w14:paraId="08B92A06" w14:textId="3FEF12EB" w:rsidR="004C0EBA" w:rsidRPr="002E29E9" w:rsidRDefault="004C0EBA" w:rsidP="004C0EBA">
      <w:r w:rsidRPr="002E29E9">
        <w:rPr>
          <w:sz w:val="28"/>
          <w:szCs w:val="28"/>
        </w:rPr>
        <w:lastRenderedPageBreak/>
        <w:t>Workflow runs</w:t>
      </w:r>
      <w:r w:rsidRPr="002E29E9">
        <w:br/>
        <w:t>Kan også findes via GitHub url:</w:t>
      </w:r>
      <w:r w:rsidRPr="002E29E9">
        <w:br/>
      </w:r>
      <w:hyperlink r:id="rId12" w:history="1">
        <w:r w:rsidRPr="002E29E9">
          <w:rPr>
            <w:rStyle w:val="Hyperlink"/>
          </w:rPr>
          <w:t>https://github.com/MichaelAggerholm/Apprentice_Test/actions</w:t>
        </w:r>
      </w:hyperlink>
    </w:p>
    <w:p w14:paraId="2047D3B3" w14:textId="13014D83" w:rsidR="004C0EBA" w:rsidRPr="002E29E9" w:rsidRDefault="004C0EBA" w:rsidP="004C0EBA">
      <w:r w:rsidRPr="002E29E9">
        <w:rPr>
          <w:noProof/>
        </w:rPr>
        <w:drawing>
          <wp:inline distT="0" distB="0" distL="0" distR="0" wp14:anchorId="340748AC" wp14:editId="10174F03">
            <wp:extent cx="5472430" cy="2162810"/>
            <wp:effectExtent l="0" t="0" r="0" b="8890"/>
            <wp:docPr id="101494082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940826" name=""/>
                    <pic:cNvPicPr/>
                  </pic:nvPicPr>
                  <pic:blipFill>
                    <a:blip r:embed="rId13"/>
                    <a:stretch>
                      <a:fillRect/>
                    </a:stretch>
                  </pic:blipFill>
                  <pic:spPr>
                    <a:xfrm>
                      <a:off x="0" y="0"/>
                      <a:ext cx="5472430" cy="2162810"/>
                    </a:xfrm>
                    <a:prstGeom prst="rect">
                      <a:avLst/>
                    </a:prstGeom>
                  </pic:spPr>
                </pic:pic>
              </a:graphicData>
            </a:graphic>
          </wp:inline>
        </w:drawing>
      </w:r>
    </w:p>
    <w:p w14:paraId="108F61FF" w14:textId="77777777" w:rsidR="004C0EBA" w:rsidRPr="006A1030" w:rsidRDefault="004C0EBA" w:rsidP="006A1030"/>
    <w:sectPr w:rsidR="004C0EBA" w:rsidRPr="006A1030" w:rsidSect="00AC5F57">
      <w:footerReference w:type="default" r:id="rId14"/>
      <w:pgSz w:w="11906" w:h="16838" w:code="9"/>
      <w:pgMar w:top="1440" w:right="1644" w:bottom="1440" w:left="164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5FBB5" w14:textId="77777777" w:rsidR="00AC5F57" w:rsidRPr="002E29E9" w:rsidRDefault="00AC5F57">
      <w:pPr>
        <w:spacing w:before="0" w:after="0" w:line="240" w:lineRule="auto"/>
      </w:pPr>
      <w:r w:rsidRPr="002E29E9">
        <w:separator/>
      </w:r>
    </w:p>
  </w:endnote>
  <w:endnote w:type="continuationSeparator" w:id="0">
    <w:p w14:paraId="00CC8A7B" w14:textId="77777777" w:rsidR="00AC5F57" w:rsidRPr="002E29E9" w:rsidRDefault="00AC5F57">
      <w:pPr>
        <w:spacing w:before="0" w:after="0" w:line="240" w:lineRule="auto"/>
      </w:pPr>
      <w:r w:rsidRPr="002E29E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09CAA" w14:textId="77777777" w:rsidR="001638F6" w:rsidRPr="002E29E9" w:rsidRDefault="00844483">
    <w:pPr>
      <w:pStyle w:val="Sidefod"/>
    </w:pPr>
    <w:r w:rsidRPr="002E29E9">
      <w:rPr>
        <w:lang w:bidi="da-DK"/>
      </w:rPr>
      <w:t xml:space="preserve">SIDE </w:t>
    </w:r>
    <w:r w:rsidRPr="002E29E9">
      <w:rPr>
        <w:lang w:bidi="da-DK"/>
      </w:rPr>
      <w:fldChar w:fldCharType="begin"/>
    </w:r>
    <w:r w:rsidRPr="002E29E9">
      <w:rPr>
        <w:lang w:bidi="da-DK"/>
      </w:rPr>
      <w:instrText xml:space="preserve"> PAGE  \* Arabic  \* MERGEFORMAT </w:instrText>
    </w:r>
    <w:r w:rsidRPr="002E29E9">
      <w:rPr>
        <w:lang w:bidi="da-DK"/>
      </w:rPr>
      <w:fldChar w:fldCharType="separate"/>
    </w:r>
    <w:r w:rsidR="00B27EDF" w:rsidRPr="002E29E9">
      <w:rPr>
        <w:lang w:bidi="da-DK"/>
      </w:rPr>
      <w:t>1</w:t>
    </w:r>
    <w:r w:rsidRPr="002E29E9">
      <w:rPr>
        <w:lang w:bidi="da-DK"/>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3427D" w14:textId="77777777" w:rsidR="00AC5F57" w:rsidRPr="002E29E9" w:rsidRDefault="00AC5F57">
      <w:pPr>
        <w:spacing w:before="0" w:after="0" w:line="240" w:lineRule="auto"/>
      </w:pPr>
      <w:r w:rsidRPr="002E29E9">
        <w:separator/>
      </w:r>
    </w:p>
  </w:footnote>
  <w:footnote w:type="continuationSeparator" w:id="0">
    <w:p w14:paraId="0DBCF978" w14:textId="77777777" w:rsidR="00AC5F57" w:rsidRPr="002E29E9" w:rsidRDefault="00AC5F57">
      <w:pPr>
        <w:spacing w:before="0" w:after="0" w:line="240" w:lineRule="auto"/>
      </w:pPr>
      <w:r w:rsidRPr="002E29E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Opstilling-talellerbogst"/>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Opstilling-punkttegn"/>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BAA3866"/>
    <w:multiLevelType w:val="hybridMultilevel"/>
    <w:tmpl w:val="323C84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0D47241"/>
    <w:multiLevelType w:val="hybridMultilevel"/>
    <w:tmpl w:val="32A89F8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521003B4"/>
    <w:multiLevelType w:val="hybridMultilevel"/>
    <w:tmpl w:val="9EA6B476"/>
    <w:lvl w:ilvl="0" w:tplc="F3EA074E">
      <w:start w:val="1"/>
      <w:numFmt w:val="bullet"/>
      <w:lvlText w:val="-"/>
      <w:lvlJc w:val="left"/>
      <w:pPr>
        <w:ind w:left="720" w:hanging="360"/>
      </w:pPr>
      <w:rPr>
        <w:rFonts w:ascii="Constantia" w:eastAsiaTheme="minorEastAsia" w:hAnsi="Constantia"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ikel %1."/>
      <w:lvlJc w:val="left"/>
      <w:pPr>
        <w:ind w:left="0" w:firstLine="0"/>
      </w:pPr>
    </w:lvl>
    <w:lvl w:ilvl="1">
      <w:start w:val="1"/>
      <w:numFmt w:val="decimalZero"/>
      <w:isLgl/>
      <w:lvlText w:val="Afsni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04A1EC9"/>
    <w:multiLevelType w:val="hybridMultilevel"/>
    <w:tmpl w:val="70D87B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50402710">
    <w:abstractNumId w:val="9"/>
  </w:num>
  <w:num w:numId="2" w16cid:durableId="2089880938">
    <w:abstractNumId w:val="9"/>
  </w:num>
  <w:num w:numId="3" w16cid:durableId="76296186">
    <w:abstractNumId w:val="8"/>
  </w:num>
  <w:num w:numId="4" w16cid:durableId="1377852249">
    <w:abstractNumId w:val="8"/>
  </w:num>
  <w:num w:numId="5" w16cid:durableId="1710564868">
    <w:abstractNumId w:val="9"/>
  </w:num>
  <w:num w:numId="6" w16cid:durableId="1126506259">
    <w:abstractNumId w:val="8"/>
  </w:num>
  <w:num w:numId="7" w16cid:durableId="574703896">
    <w:abstractNumId w:val="12"/>
  </w:num>
  <w:num w:numId="8" w16cid:durableId="1501894652">
    <w:abstractNumId w:val="10"/>
  </w:num>
  <w:num w:numId="9" w16cid:durableId="349841776">
    <w:abstractNumId w:val="14"/>
  </w:num>
  <w:num w:numId="10" w16cid:durableId="1201359254">
    <w:abstractNumId w:val="13"/>
  </w:num>
  <w:num w:numId="11" w16cid:durableId="1867403432">
    <w:abstractNumId w:val="18"/>
  </w:num>
  <w:num w:numId="12" w16cid:durableId="1752043898">
    <w:abstractNumId w:val="17"/>
  </w:num>
  <w:num w:numId="13" w16cid:durableId="2088920176">
    <w:abstractNumId w:val="7"/>
  </w:num>
  <w:num w:numId="14" w16cid:durableId="1177579935">
    <w:abstractNumId w:val="6"/>
  </w:num>
  <w:num w:numId="15" w16cid:durableId="1028486030">
    <w:abstractNumId w:val="5"/>
  </w:num>
  <w:num w:numId="16" w16cid:durableId="425001300">
    <w:abstractNumId w:val="4"/>
  </w:num>
  <w:num w:numId="17" w16cid:durableId="204417983">
    <w:abstractNumId w:val="3"/>
  </w:num>
  <w:num w:numId="18" w16cid:durableId="797646347">
    <w:abstractNumId w:val="2"/>
  </w:num>
  <w:num w:numId="19" w16cid:durableId="1208296089">
    <w:abstractNumId w:val="1"/>
  </w:num>
  <w:num w:numId="20" w16cid:durableId="1113590926">
    <w:abstractNumId w:val="0"/>
  </w:num>
  <w:num w:numId="21" w16cid:durableId="1292205856">
    <w:abstractNumId w:val="19"/>
  </w:num>
  <w:num w:numId="22" w16cid:durableId="1925607892">
    <w:abstractNumId w:val="11"/>
  </w:num>
  <w:num w:numId="23" w16cid:durableId="1704212046">
    <w:abstractNumId w:val="16"/>
  </w:num>
  <w:num w:numId="24" w16cid:durableId="8517260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447"/>
    <w:rsid w:val="00003A8A"/>
    <w:rsid w:val="00057684"/>
    <w:rsid w:val="000660B2"/>
    <w:rsid w:val="000748AA"/>
    <w:rsid w:val="000B0600"/>
    <w:rsid w:val="000D431E"/>
    <w:rsid w:val="00105498"/>
    <w:rsid w:val="00160831"/>
    <w:rsid w:val="001638F6"/>
    <w:rsid w:val="001811CA"/>
    <w:rsid w:val="001931F4"/>
    <w:rsid w:val="001962CF"/>
    <w:rsid w:val="001A2000"/>
    <w:rsid w:val="001E42EB"/>
    <w:rsid w:val="0020260E"/>
    <w:rsid w:val="0022664D"/>
    <w:rsid w:val="00291EE6"/>
    <w:rsid w:val="002B5B15"/>
    <w:rsid w:val="002C361E"/>
    <w:rsid w:val="002E29E9"/>
    <w:rsid w:val="002F05A2"/>
    <w:rsid w:val="003051B8"/>
    <w:rsid w:val="003209D6"/>
    <w:rsid w:val="00334A73"/>
    <w:rsid w:val="003422FF"/>
    <w:rsid w:val="003566E3"/>
    <w:rsid w:val="0037754A"/>
    <w:rsid w:val="003A5311"/>
    <w:rsid w:val="003B4024"/>
    <w:rsid w:val="003E4844"/>
    <w:rsid w:val="00435DF5"/>
    <w:rsid w:val="0048368A"/>
    <w:rsid w:val="004952C4"/>
    <w:rsid w:val="00496202"/>
    <w:rsid w:val="004C0EBA"/>
    <w:rsid w:val="004D095B"/>
    <w:rsid w:val="004F25CC"/>
    <w:rsid w:val="00557A68"/>
    <w:rsid w:val="00565C51"/>
    <w:rsid w:val="00575251"/>
    <w:rsid w:val="005A1C5A"/>
    <w:rsid w:val="005F22D1"/>
    <w:rsid w:val="00656CD8"/>
    <w:rsid w:val="00690EFD"/>
    <w:rsid w:val="006A1030"/>
    <w:rsid w:val="006A162B"/>
    <w:rsid w:val="006A6101"/>
    <w:rsid w:val="006C5115"/>
    <w:rsid w:val="006E3920"/>
    <w:rsid w:val="006E7BD1"/>
    <w:rsid w:val="007005CB"/>
    <w:rsid w:val="007021DE"/>
    <w:rsid w:val="00710446"/>
    <w:rsid w:val="007153EB"/>
    <w:rsid w:val="0072254A"/>
    <w:rsid w:val="0072649A"/>
    <w:rsid w:val="00732607"/>
    <w:rsid w:val="0078565A"/>
    <w:rsid w:val="007D2E33"/>
    <w:rsid w:val="00822925"/>
    <w:rsid w:val="008364B6"/>
    <w:rsid w:val="00837340"/>
    <w:rsid w:val="00844483"/>
    <w:rsid w:val="00860D3B"/>
    <w:rsid w:val="008F2801"/>
    <w:rsid w:val="00922999"/>
    <w:rsid w:val="00934F1C"/>
    <w:rsid w:val="009403CA"/>
    <w:rsid w:val="00945D5D"/>
    <w:rsid w:val="009529D5"/>
    <w:rsid w:val="009A5DAF"/>
    <w:rsid w:val="009B7AA0"/>
    <w:rsid w:val="009D2231"/>
    <w:rsid w:val="009E5FFF"/>
    <w:rsid w:val="009F09DE"/>
    <w:rsid w:val="00A122DB"/>
    <w:rsid w:val="00A17D63"/>
    <w:rsid w:val="00A275BE"/>
    <w:rsid w:val="00A500D2"/>
    <w:rsid w:val="00A84648"/>
    <w:rsid w:val="00AC5F57"/>
    <w:rsid w:val="00AC67B3"/>
    <w:rsid w:val="00AD0566"/>
    <w:rsid w:val="00AD165F"/>
    <w:rsid w:val="00B27EDF"/>
    <w:rsid w:val="00B47B7A"/>
    <w:rsid w:val="00B56D7B"/>
    <w:rsid w:val="00B646B8"/>
    <w:rsid w:val="00B7548E"/>
    <w:rsid w:val="00BC0E0D"/>
    <w:rsid w:val="00C01C9F"/>
    <w:rsid w:val="00C31447"/>
    <w:rsid w:val="00C36D6A"/>
    <w:rsid w:val="00C80BD4"/>
    <w:rsid w:val="00CE26F3"/>
    <w:rsid w:val="00CF1FCA"/>
    <w:rsid w:val="00CF3A42"/>
    <w:rsid w:val="00D103B5"/>
    <w:rsid w:val="00D11EFE"/>
    <w:rsid w:val="00D12167"/>
    <w:rsid w:val="00D2150D"/>
    <w:rsid w:val="00D26478"/>
    <w:rsid w:val="00D331AE"/>
    <w:rsid w:val="00D5413C"/>
    <w:rsid w:val="00D8189B"/>
    <w:rsid w:val="00D83413"/>
    <w:rsid w:val="00DB3502"/>
    <w:rsid w:val="00DB77FA"/>
    <w:rsid w:val="00DC07A3"/>
    <w:rsid w:val="00DF0705"/>
    <w:rsid w:val="00DF2154"/>
    <w:rsid w:val="00E11B8A"/>
    <w:rsid w:val="00E13806"/>
    <w:rsid w:val="00E62E93"/>
    <w:rsid w:val="00EE1A0B"/>
    <w:rsid w:val="00EF38C3"/>
    <w:rsid w:val="00F301BE"/>
    <w:rsid w:val="00F40B85"/>
    <w:rsid w:val="00F554B1"/>
    <w:rsid w:val="00F620E6"/>
    <w:rsid w:val="00F677F9"/>
    <w:rsid w:val="00FD1504"/>
    <w:rsid w:val="00FF6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C4FB85"/>
  <w15:chartTrackingRefBased/>
  <w15:docId w15:val="{20EC3835-9C2B-4D0D-BFBE-EBFB1B77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da-DK"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EBA"/>
  </w:style>
  <w:style w:type="paragraph" w:styleId="Overskrift1">
    <w:name w:val="heading 1"/>
    <w:basedOn w:val="Normal"/>
    <w:next w:val="Normal"/>
    <w:link w:val="Overskrift1Tegn"/>
    <w:uiPriority w:val="4"/>
    <w:qFormat/>
    <w:rsid w:val="00B56D7B"/>
    <w:pPr>
      <w:keepNext/>
      <w:keepLines/>
      <w:spacing w:before="600" w:after="60"/>
      <w:outlineLvl w:val="0"/>
    </w:pPr>
    <w:rPr>
      <w:rFonts w:asciiTheme="majorHAnsi" w:eastAsiaTheme="majorEastAsia" w:hAnsiTheme="majorHAnsi" w:cstheme="majorBidi"/>
      <w:color w:val="3F251D" w:themeColor="accent1"/>
      <w:sz w:val="32"/>
      <w:szCs w:val="30"/>
    </w:rPr>
  </w:style>
  <w:style w:type="paragraph" w:styleId="Overskrift2">
    <w:name w:val="heading 2"/>
    <w:basedOn w:val="Normal"/>
    <w:next w:val="Normal"/>
    <w:link w:val="Overskrift2Tegn"/>
    <w:uiPriority w:val="4"/>
    <w:unhideWhenUsed/>
    <w:qFormat/>
    <w:rsid w:val="00B56D7B"/>
    <w:pPr>
      <w:keepNext/>
      <w:keepLines/>
      <w:spacing w:before="240" w:after="0"/>
      <w:outlineLvl w:val="1"/>
    </w:pPr>
    <w:rPr>
      <w:rFonts w:asciiTheme="majorHAnsi" w:eastAsiaTheme="majorEastAsia" w:hAnsiTheme="majorHAnsi" w:cstheme="majorBidi"/>
      <w:color w:val="3F251D" w:themeColor="accent1"/>
      <w:sz w:val="28"/>
    </w:rPr>
  </w:style>
  <w:style w:type="paragraph" w:styleId="Overskrift3">
    <w:name w:val="heading 3"/>
    <w:basedOn w:val="Normal"/>
    <w:next w:val="Normal"/>
    <w:link w:val="Overskrift3Tegn"/>
    <w:uiPriority w:val="4"/>
    <w:unhideWhenUsed/>
    <w:qFormat/>
    <w:rsid w:val="00945D5D"/>
    <w:pPr>
      <w:keepNext/>
      <w:keepLines/>
      <w:spacing w:before="200" w:after="0"/>
      <w:outlineLvl w:val="2"/>
    </w:pPr>
    <w:rPr>
      <w:rFonts w:asciiTheme="majorHAnsi" w:eastAsiaTheme="majorEastAsia" w:hAnsiTheme="majorHAnsi" w:cstheme="majorBidi"/>
      <w:color w:val="3F251D" w:themeColor="accent1"/>
      <w:sz w:val="24"/>
    </w:rPr>
  </w:style>
  <w:style w:type="paragraph" w:styleId="Overskrift5">
    <w:name w:val="heading 5"/>
    <w:basedOn w:val="Normal"/>
    <w:next w:val="Normal"/>
    <w:link w:val="Overskrift5Tegn"/>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Overskrift6">
    <w:name w:val="heading 6"/>
    <w:basedOn w:val="Normal"/>
    <w:next w:val="Normal"/>
    <w:link w:val="Overskrift6Tegn"/>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Overskrift8">
    <w:name w:val="heading 8"/>
    <w:basedOn w:val="Normal"/>
    <w:next w:val="Normal"/>
    <w:link w:val="Overskrift8Tegn"/>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Overskrift9">
    <w:name w:val="heading 9"/>
    <w:basedOn w:val="Normal"/>
    <w:next w:val="Normal"/>
    <w:link w:val="Overskrift9Tegn"/>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Lysskygge">
    <w:name w:val="Light Shading"/>
    <w:basedOn w:val="Tabel-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oplysninger">
    <w:name w:val="Kontaktoplysninger"/>
    <w:basedOn w:val="Normal"/>
    <w:uiPriority w:val="4"/>
    <w:qFormat/>
    <w:rsid w:val="0037754A"/>
    <w:pPr>
      <w:spacing w:before="360" w:after="0"/>
      <w:contextualSpacing/>
      <w:jc w:val="center"/>
    </w:pPr>
    <w:rPr>
      <w:sz w:val="28"/>
    </w:rPr>
  </w:style>
  <w:style w:type="character" w:customStyle="1" w:styleId="Overskrift1Tegn">
    <w:name w:val="Overskrift 1 Tegn"/>
    <w:basedOn w:val="Standardskrifttypeiafsnit"/>
    <w:link w:val="Overskrift1"/>
    <w:uiPriority w:val="4"/>
    <w:rsid w:val="00B56D7B"/>
    <w:rPr>
      <w:rFonts w:asciiTheme="majorHAnsi" w:eastAsiaTheme="majorEastAsia" w:hAnsiTheme="majorHAnsi" w:cstheme="majorBidi"/>
      <w:color w:val="3F251D" w:themeColor="accent1"/>
      <w:sz w:val="32"/>
      <w:szCs w:val="30"/>
    </w:rPr>
  </w:style>
  <w:style w:type="character" w:customStyle="1" w:styleId="Overskrift2Tegn">
    <w:name w:val="Overskrift 2 Tegn"/>
    <w:basedOn w:val="Standardskrifttypeiafsnit"/>
    <w:link w:val="Overskrift2"/>
    <w:uiPriority w:val="4"/>
    <w:rsid w:val="00B56D7B"/>
    <w:rPr>
      <w:rFonts w:asciiTheme="majorHAnsi" w:eastAsiaTheme="majorEastAsia" w:hAnsiTheme="majorHAnsi" w:cstheme="majorBidi"/>
      <w:color w:val="3F251D" w:themeColor="accent1"/>
      <w:sz w:val="28"/>
    </w:rPr>
  </w:style>
  <w:style w:type="character" w:customStyle="1" w:styleId="Overskrift3Tegn">
    <w:name w:val="Overskrift 3 Tegn"/>
    <w:basedOn w:val="Standardskrifttypeiafsnit"/>
    <w:link w:val="Overskrift3"/>
    <w:uiPriority w:val="4"/>
    <w:rsid w:val="00945D5D"/>
    <w:rPr>
      <w:rFonts w:asciiTheme="majorHAnsi" w:eastAsiaTheme="majorEastAsia" w:hAnsiTheme="majorHAnsi" w:cstheme="majorBidi"/>
      <w:color w:val="3F251D" w:themeColor="accent1"/>
      <w:sz w:val="24"/>
    </w:rPr>
  </w:style>
  <w:style w:type="character" w:customStyle="1" w:styleId="Overskrift5Tegn">
    <w:name w:val="Overskrift 5 Tegn"/>
    <w:basedOn w:val="Standardskrifttypeiafsnit"/>
    <w:link w:val="Overskrift5"/>
    <w:uiPriority w:val="4"/>
    <w:semiHidden/>
    <w:rsid w:val="00690EFD"/>
    <w:rPr>
      <w:rFonts w:asciiTheme="majorHAnsi" w:eastAsiaTheme="majorEastAsia" w:hAnsiTheme="majorHAnsi" w:cstheme="majorBidi"/>
      <w:color w:val="1F120E" w:themeColor="accent1" w:themeShade="80"/>
    </w:rPr>
  </w:style>
  <w:style w:type="character" w:customStyle="1" w:styleId="Overskrift6Tegn">
    <w:name w:val="Overskrift 6 Tegn"/>
    <w:basedOn w:val="Standardskrifttypeiafsnit"/>
    <w:link w:val="Overskrift6"/>
    <w:uiPriority w:val="4"/>
    <w:semiHidden/>
    <w:rsid w:val="00690EFD"/>
    <w:rPr>
      <w:rFonts w:asciiTheme="majorHAnsi" w:eastAsiaTheme="majorEastAsia" w:hAnsiTheme="majorHAnsi" w:cstheme="majorBidi"/>
      <w:i/>
      <w:iCs/>
      <w:color w:val="1F120E" w:themeColor="accent1" w:themeShade="7F"/>
    </w:rPr>
  </w:style>
  <w:style w:type="paragraph" w:styleId="Opstilling-punkttegn">
    <w:name w:val="List Bullet"/>
    <w:basedOn w:val="Normal"/>
    <w:uiPriority w:val="7"/>
    <w:unhideWhenUsed/>
    <w:qFormat/>
    <w:pPr>
      <w:numPr>
        <w:numId w:val="5"/>
      </w:numPr>
    </w:pPr>
  </w:style>
  <w:style w:type="paragraph" w:styleId="Opstilling-talellerbogst">
    <w:name w:val="List Number"/>
    <w:basedOn w:val="Normal"/>
    <w:uiPriority w:val="5"/>
    <w:unhideWhenUsed/>
    <w:qFormat/>
    <w:pPr>
      <w:numPr>
        <w:numId w:val="6"/>
      </w:numPr>
      <w:contextualSpacing/>
    </w:pPr>
  </w:style>
  <w:style w:type="paragraph" w:styleId="Titel">
    <w:name w:val="Title"/>
    <w:basedOn w:val="Normal"/>
    <w:link w:val="TitelTegn"/>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elTegn">
    <w:name w:val="Titel Tegn"/>
    <w:basedOn w:val="Standardskrifttypeiafsnit"/>
    <w:link w:val="Titel"/>
    <w:uiPriority w:val="2"/>
    <w:rsid w:val="00FD1504"/>
    <w:rPr>
      <w:rFonts w:asciiTheme="majorHAnsi" w:eastAsiaTheme="majorEastAsia" w:hAnsiTheme="majorHAnsi" w:cstheme="majorBidi"/>
      <w:color w:val="3F251D" w:themeColor="accent1"/>
      <w:kern w:val="28"/>
      <w:sz w:val="60"/>
      <w:szCs w:val="60"/>
    </w:rPr>
  </w:style>
  <w:style w:type="paragraph" w:styleId="Undertitel">
    <w:name w:val="Subtitle"/>
    <w:basedOn w:val="Normal"/>
    <w:link w:val="UndertitelTegn"/>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UndertitelTegn">
    <w:name w:val="Undertitel Tegn"/>
    <w:basedOn w:val="Standardskrifttypeiafsnit"/>
    <w:link w:val="Undertitel"/>
    <w:uiPriority w:val="3"/>
    <w:rsid w:val="00FD1504"/>
    <w:rPr>
      <w:rFonts w:asciiTheme="majorHAnsi" w:eastAsiaTheme="majorEastAsia" w:hAnsiTheme="majorHAnsi" w:cstheme="majorBidi"/>
      <w:caps/>
      <w:sz w:val="26"/>
      <w:szCs w:val="26"/>
    </w:rPr>
  </w:style>
  <w:style w:type="paragraph" w:customStyle="1" w:styleId="Foto">
    <w:name w:val="Foto"/>
    <w:basedOn w:val="Normal"/>
    <w:uiPriority w:val="1"/>
    <w:qFormat/>
    <w:rsid w:val="00D5413C"/>
    <w:pPr>
      <w:spacing w:before="2400" w:after="400"/>
      <w:jc w:val="center"/>
    </w:pPr>
  </w:style>
  <w:style w:type="paragraph" w:styleId="Billedtekst">
    <w:name w:val="caption"/>
    <w:basedOn w:val="Normal"/>
    <w:next w:val="Normal"/>
    <w:uiPriority w:val="2"/>
    <w:semiHidden/>
    <w:unhideWhenUsed/>
    <w:qFormat/>
    <w:rsid w:val="00A122DB"/>
    <w:pPr>
      <w:spacing w:before="0" w:line="240" w:lineRule="auto"/>
    </w:pPr>
    <w:rPr>
      <w:i/>
      <w:iCs/>
      <w:szCs w:val="18"/>
    </w:rPr>
  </w:style>
  <w:style w:type="character" w:customStyle="1" w:styleId="Overskrift9Tegn">
    <w:name w:val="Overskrift 9 Tegn"/>
    <w:basedOn w:val="Standardskrifttypeiafsnit"/>
    <w:link w:val="Overskrift9"/>
    <w:uiPriority w:val="4"/>
    <w:semiHidden/>
    <w:rsid w:val="00A122DB"/>
    <w:rPr>
      <w:rFonts w:asciiTheme="majorHAnsi" w:eastAsiaTheme="majorEastAsia" w:hAnsiTheme="majorHAnsi" w:cstheme="majorBidi"/>
      <w:i/>
      <w:iCs/>
      <w:color w:val="272727" w:themeColor="text1" w:themeTint="D8"/>
      <w:szCs w:val="21"/>
    </w:rPr>
  </w:style>
  <w:style w:type="character" w:customStyle="1" w:styleId="Overskrift8Tegn">
    <w:name w:val="Overskrift 8 Tegn"/>
    <w:basedOn w:val="Standardskrifttypeiafsnit"/>
    <w:link w:val="Overskrift8"/>
    <w:uiPriority w:val="4"/>
    <w:semiHidden/>
    <w:rsid w:val="00A122DB"/>
    <w:rPr>
      <w:rFonts w:asciiTheme="majorHAnsi" w:eastAsiaTheme="majorEastAsia" w:hAnsiTheme="majorHAnsi" w:cstheme="majorBidi"/>
      <w:color w:val="272727" w:themeColor="text1" w:themeTint="D8"/>
      <w:szCs w:val="21"/>
    </w:rPr>
  </w:style>
  <w:style w:type="paragraph" w:styleId="Overskrift">
    <w:name w:val="TOC Heading"/>
    <w:basedOn w:val="Overskrift1"/>
    <w:next w:val="Normal"/>
    <w:uiPriority w:val="39"/>
    <w:unhideWhenUsed/>
    <w:qFormat/>
    <w:pPr>
      <w:spacing w:before="0"/>
      <w:outlineLvl w:val="9"/>
    </w:pPr>
  </w:style>
  <w:style w:type="paragraph" w:styleId="Sidefod">
    <w:name w:val="footer"/>
    <w:basedOn w:val="Normal"/>
    <w:link w:val="SidefodTegn"/>
    <w:uiPriority w:val="99"/>
    <w:unhideWhenUsed/>
    <w:rsid w:val="003422FF"/>
    <w:pPr>
      <w:spacing w:before="0" w:after="0" w:line="240" w:lineRule="auto"/>
      <w:jc w:val="right"/>
    </w:pPr>
    <w:rPr>
      <w:szCs w:val="16"/>
    </w:rPr>
  </w:style>
  <w:style w:type="character" w:customStyle="1" w:styleId="SidefodTegn">
    <w:name w:val="Sidefod Tegn"/>
    <w:basedOn w:val="Standardskrifttypeiafsnit"/>
    <w:link w:val="Sidefod"/>
    <w:uiPriority w:val="99"/>
    <w:rsid w:val="003422FF"/>
    <w:rPr>
      <w:sz w:val="22"/>
      <w:szCs w:val="16"/>
    </w:rPr>
  </w:style>
  <w:style w:type="paragraph" w:styleId="Indholdsfortegnelse3">
    <w:name w:val="toc 3"/>
    <w:basedOn w:val="Normal"/>
    <w:next w:val="Normal"/>
    <w:autoRedefine/>
    <w:uiPriority w:val="39"/>
    <w:unhideWhenUsed/>
    <w:pPr>
      <w:spacing w:after="100"/>
      <w:ind w:left="400"/>
    </w:pPr>
    <w:rPr>
      <w:i/>
      <w:iCs/>
    </w:rPr>
  </w:style>
  <w:style w:type="paragraph" w:styleId="Indholdsfortegnelse1">
    <w:name w:val="toc 1"/>
    <w:basedOn w:val="Normal"/>
    <w:next w:val="Normal"/>
    <w:autoRedefine/>
    <w:uiPriority w:val="39"/>
    <w:unhideWhenUsed/>
    <w:pPr>
      <w:spacing w:after="100"/>
    </w:pPr>
  </w:style>
  <w:style w:type="paragraph" w:styleId="Indholdsfortegnelse2">
    <w:name w:val="toc 2"/>
    <w:basedOn w:val="Normal"/>
    <w:next w:val="Normal"/>
    <w:autoRedefine/>
    <w:uiPriority w:val="39"/>
    <w:unhideWhenUsed/>
    <w:pPr>
      <w:spacing w:after="100"/>
      <w:ind w:left="200"/>
    </w:pPr>
  </w:style>
  <w:style w:type="paragraph" w:styleId="Markeringsbobletekst">
    <w:name w:val="Balloon Text"/>
    <w:basedOn w:val="Normal"/>
    <w:link w:val="MarkeringsbobletekstTegn"/>
    <w:uiPriority w:val="99"/>
    <w:semiHidden/>
    <w:unhideWhenUsed/>
    <w:rsid w:val="00A122DB"/>
    <w:pPr>
      <w:spacing w:after="0" w:line="240" w:lineRule="auto"/>
    </w:pPr>
    <w:rPr>
      <w:rFonts w:ascii="Tahoma" w:hAnsi="Tahoma" w:cs="Tahoma"/>
      <w:szCs w:val="16"/>
    </w:rPr>
  </w:style>
  <w:style w:type="character" w:customStyle="1" w:styleId="MarkeringsbobletekstTegn">
    <w:name w:val="Markeringsbobletekst Tegn"/>
    <w:basedOn w:val="Standardskrifttypeiafsnit"/>
    <w:link w:val="Markeringsbobletekst"/>
    <w:uiPriority w:val="99"/>
    <w:semiHidden/>
    <w:rsid w:val="00A122DB"/>
    <w:rPr>
      <w:rFonts w:ascii="Tahoma" w:hAnsi="Tahoma" w:cs="Tahoma"/>
      <w:szCs w:val="16"/>
    </w:rPr>
  </w:style>
  <w:style w:type="paragraph" w:styleId="Bibliografi">
    <w:name w:val="Bibliography"/>
    <w:basedOn w:val="Normal"/>
    <w:next w:val="Normal"/>
    <w:uiPriority w:val="39"/>
    <w:semiHidden/>
    <w:unhideWhenUsed/>
  </w:style>
  <w:style w:type="paragraph" w:styleId="Brdtekst3">
    <w:name w:val="Body Text 3"/>
    <w:basedOn w:val="Normal"/>
    <w:link w:val="Brdtekst3Tegn"/>
    <w:uiPriority w:val="99"/>
    <w:semiHidden/>
    <w:unhideWhenUsed/>
    <w:rsid w:val="00A122DB"/>
    <w:pPr>
      <w:spacing w:after="120"/>
    </w:pPr>
    <w:rPr>
      <w:szCs w:val="16"/>
    </w:rPr>
  </w:style>
  <w:style w:type="table" w:customStyle="1" w:styleId="Rapporttabel">
    <w:name w:val="Rapporttabel"/>
    <w:basedOn w:val="Tabel-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Gitter">
    <w:name w:val="Table Grid"/>
    <w:basedOn w:val="Tabel-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1A2000"/>
    <w:pPr>
      <w:spacing w:before="0" w:after="0" w:line="240" w:lineRule="auto"/>
    </w:pPr>
  </w:style>
  <w:style w:type="character" w:customStyle="1" w:styleId="SidehovedTegn">
    <w:name w:val="Sidehoved Tegn"/>
    <w:basedOn w:val="Standardskrifttypeiafsnit"/>
    <w:link w:val="Sidehoved"/>
    <w:uiPriority w:val="99"/>
    <w:rsid w:val="001A2000"/>
  </w:style>
  <w:style w:type="character" w:customStyle="1" w:styleId="Brdtekst3Tegn">
    <w:name w:val="Brødtekst 3 Tegn"/>
    <w:basedOn w:val="Standardskrifttypeiafsnit"/>
    <w:link w:val="Brdtekst3"/>
    <w:uiPriority w:val="99"/>
    <w:semiHidden/>
    <w:rsid w:val="00A122DB"/>
    <w:rPr>
      <w:szCs w:val="16"/>
    </w:rPr>
  </w:style>
  <w:style w:type="character" w:styleId="Kommentarhenvisning">
    <w:name w:val="annotation reference"/>
    <w:basedOn w:val="Standardskrifttypeiafsnit"/>
    <w:uiPriority w:val="99"/>
    <w:semiHidden/>
    <w:unhideWhenUsed/>
    <w:rsid w:val="00A122DB"/>
    <w:rPr>
      <w:sz w:val="22"/>
      <w:szCs w:val="16"/>
    </w:rPr>
  </w:style>
  <w:style w:type="paragraph" w:styleId="Brdtekstindrykning3">
    <w:name w:val="Body Text Indent 3"/>
    <w:basedOn w:val="Normal"/>
    <w:link w:val="Brdtekstindrykning3Tegn"/>
    <w:uiPriority w:val="99"/>
    <w:semiHidden/>
    <w:unhideWhenUsed/>
    <w:rsid w:val="00A122DB"/>
    <w:pPr>
      <w:spacing w:after="120"/>
      <w:ind w:left="360"/>
    </w:pPr>
    <w:rPr>
      <w:szCs w:val="16"/>
    </w:rPr>
  </w:style>
  <w:style w:type="character" w:customStyle="1" w:styleId="Brdtekstindrykning3Tegn">
    <w:name w:val="Brødtekstindrykning 3 Tegn"/>
    <w:basedOn w:val="Standardskrifttypeiafsnit"/>
    <w:link w:val="Brdtekstindrykning3"/>
    <w:uiPriority w:val="99"/>
    <w:semiHidden/>
    <w:rsid w:val="00A122DB"/>
    <w:rPr>
      <w:szCs w:val="16"/>
    </w:rPr>
  </w:style>
  <w:style w:type="paragraph" w:styleId="Kommentartekst">
    <w:name w:val="annotation text"/>
    <w:basedOn w:val="Normal"/>
    <w:link w:val="KommentartekstTegn"/>
    <w:uiPriority w:val="99"/>
    <w:semiHidden/>
    <w:unhideWhenUsed/>
    <w:rsid w:val="00A122DB"/>
    <w:pPr>
      <w:spacing w:line="240" w:lineRule="auto"/>
    </w:pPr>
    <w:rPr>
      <w:szCs w:val="20"/>
    </w:rPr>
  </w:style>
  <w:style w:type="character" w:customStyle="1" w:styleId="KommentartekstTegn">
    <w:name w:val="Kommentartekst Tegn"/>
    <w:basedOn w:val="Standardskrifttypeiafsnit"/>
    <w:link w:val="Kommentartekst"/>
    <w:uiPriority w:val="99"/>
    <w:semiHidden/>
    <w:rsid w:val="00A122DB"/>
    <w:rPr>
      <w:szCs w:val="20"/>
    </w:rPr>
  </w:style>
  <w:style w:type="paragraph" w:styleId="Kommentaremne">
    <w:name w:val="annotation subject"/>
    <w:basedOn w:val="Kommentartekst"/>
    <w:next w:val="Kommentartekst"/>
    <w:link w:val="KommentaremneTegn"/>
    <w:uiPriority w:val="99"/>
    <w:semiHidden/>
    <w:unhideWhenUsed/>
    <w:rsid w:val="00A122DB"/>
    <w:rPr>
      <w:b/>
      <w:bCs/>
    </w:rPr>
  </w:style>
  <w:style w:type="character" w:customStyle="1" w:styleId="KommentaremneTegn">
    <w:name w:val="Kommentaremne Tegn"/>
    <w:basedOn w:val="KommentartekstTegn"/>
    <w:link w:val="Kommentaremne"/>
    <w:uiPriority w:val="99"/>
    <w:semiHidden/>
    <w:rsid w:val="00A122DB"/>
    <w:rPr>
      <w:b/>
      <w:bCs/>
      <w:szCs w:val="20"/>
    </w:rPr>
  </w:style>
  <w:style w:type="paragraph" w:styleId="Dokumentoversigt">
    <w:name w:val="Document Map"/>
    <w:basedOn w:val="Normal"/>
    <w:link w:val="DokumentoversigtTegn"/>
    <w:uiPriority w:val="99"/>
    <w:semiHidden/>
    <w:unhideWhenUsed/>
    <w:rsid w:val="00A122DB"/>
    <w:pPr>
      <w:spacing w:before="0" w:after="0" w:line="240" w:lineRule="auto"/>
    </w:pPr>
    <w:rPr>
      <w:rFonts w:ascii="Segoe UI" w:hAnsi="Segoe UI" w:cs="Segoe UI"/>
      <w:szCs w:val="16"/>
    </w:rPr>
  </w:style>
  <w:style w:type="character" w:customStyle="1" w:styleId="DokumentoversigtTegn">
    <w:name w:val="Dokumentoversigt Tegn"/>
    <w:basedOn w:val="Standardskrifttypeiafsnit"/>
    <w:link w:val="Dokumentoversigt"/>
    <w:uiPriority w:val="99"/>
    <w:semiHidden/>
    <w:rsid w:val="00A122DB"/>
    <w:rPr>
      <w:rFonts w:ascii="Segoe UI" w:hAnsi="Segoe UI" w:cs="Segoe UI"/>
      <w:szCs w:val="16"/>
    </w:rPr>
  </w:style>
  <w:style w:type="paragraph" w:styleId="Slutnotetekst">
    <w:name w:val="endnote text"/>
    <w:basedOn w:val="Normal"/>
    <w:link w:val="SlutnotetekstTegn"/>
    <w:uiPriority w:val="99"/>
    <w:semiHidden/>
    <w:unhideWhenUsed/>
    <w:rsid w:val="00A122DB"/>
    <w:pPr>
      <w:spacing w:before="0" w:after="0" w:line="240" w:lineRule="auto"/>
    </w:pPr>
    <w:rPr>
      <w:szCs w:val="20"/>
    </w:rPr>
  </w:style>
  <w:style w:type="character" w:customStyle="1" w:styleId="SlutnotetekstTegn">
    <w:name w:val="Slutnotetekst Tegn"/>
    <w:basedOn w:val="Standardskrifttypeiafsnit"/>
    <w:link w:val="Slutnotetekst"/>
    <w:uiPriority w:val="99"/>
    <w:semiHidden/>
    <w:rsid w:val="00A122DB"/>
    <w:rPr>
      <w:szCs w:val="20"/>
    </w:rPr>
  </w:style>
  <w:style w:type="paragraph" w:styleId="Afsenderadresse">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dnotetekst">
    <w:name w:val="footnote text"/>
    <w:basedOn w:val="Normal"/>
    <w:link w:val="FodnotetekstTegn"/>
    <w:uiPriority w:val="99"/>
    <w:semiHidden/>
    <w:unhideWhenUsed/>
    <w:rsid w:val="00A122DB"/>
    <w:pPr>
      <w:spacing w:before="0" w:after="0" w:line="240" w:lineRule="auto"/>
    </w:pPr>
    <w:rPr>
      <w:szCs w:val="20"/>
    </w:rPr>
  </w:style>
  <w:style w:type="character" w:customStyle="1" w:styleId="FodnotetekstTegn">
    <w:name w:val="Fodnotetekst Tegn"/>
    <w:basedOn w:val="Standardskrifttypeiafsnit"/>
    <w:link w:val="Fodnotetekst"/>
    <w:uiPriority w:val="99"/>
    <w:semiHidden/>
    <w:rsid w:val="00A122DB"/>
    <w:rPr>
      <w:szCs w:val="20"/>
    </w:rPr>
  </w:style>
  <w:style w:type="character" w:styleId="HTML-kode">
    <w:name w:val="HTML Code"/>
    <w:basedOn w:val="Standardskrifttypeiafsnit"/>
    <w:uiPriority w:val="99"/>
    <w:semiHidden/>
    <w:unhideWhenUsed/>
    <w:rsid w:val="00A122DB"/>
    <w:rPr>
      <w:rFonts w:ascii="Consolas" w:hAnsi="Consolas"/>
      <w:sz w:val="22"/>
      <w:szCs w:val="20"/>
    </w:rPr>
  </w:style>
  <w:style w:type="paragraph" w:styleId="FormateretHTML">
    <w:name w:val="HTML Preformatted"/>
    <w:basedOn w:val="Normal"/>
    <w:link w:val="FormateretHTMLTegn"/>
    <w:uiPriority w:val="99"/>
    <w:semiHidden/>
    <w:unhideWhenUsed/>
    <w:rsid w:val="00A122DB"/>
    <w:pPr>
      <w:spacing w:before="0" w:after="0" w:line="240" w:lineRule="auto"/>
    </w:pPr>
    <w:rPr>
      <w:rFonts w:ascii="Consolas" w:hAnsi="Consolas"/>
      <w:szCs w:val="20"/>
    </w:rPr>
  </w:style>
  <w:style w:type="character" w:customStyle="1" w:styleId="FormateretHTMLTegn">
    <w:name w:val="Formateret HTML Tegn"/>
    <w:basedOn w:val="Standardskrifttypeiafsnit"/>
    <w:link w:val="FormateretHTML"/>
    <w:uiPriority w:val="99"/>
    <w:semiHidden/>
    <w:rsid w:val="00A122DB"/>
    <w:rPr>
      <w:rFonts w:ascii="Consolas" w:hAnsi="Consolas"/>
      <w:szCs w:val="20"/>
    </w:rPr>
  </w:style>
  <w:style w:type="character" w:styleId="HTML-tastatur">
    <w:name w:val="HTML Keyboard"/>
    <w:basedOn w:val="Standardskrifttypeiafsnit"/>
    <w:uiPriority w:val="99"/>
    <w:semiHidden/>
    <w:unhideWhenUsed/>
    <w:rsid w:val="00A122DB"/>
    <w:rPr>
      <w:rFonts w:ascii="Consolas" w:hAnsi="Consolas"/>
      <w:sz w:val="22"/>
      <w:szCs w:val="20"/>
    </w:rPr>
  </w:style>
  <w:style w:type="character" w:styleId="HTML-skrivemaskine">
    <w:name w:val="HTML Typewriter"/>
    <w:basedOn w:val="Standardskrifttypeiafsnit"/>
    <w:uiPriority w:val="99"/>
    <w:semiHidden/>
    <w:unhideWhenUsed/>
    <w:rsid w:val="00A122DB"/>
    <w:rPr>
      <w:rFonts w:ascii="Consolas" w:hAnsi="Consolas"/>
      <w:sz w:val="22"/>
      <w:szCs w:val="20"/>
    </w:rPr>
  </w:style>
  <w:style w:type="paragraph" w:styleId="Makrotekst">
    <w:name w:val="macro"/>
    <w:link w:val="MakrotekstTegn"/>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Tegn">
    <w:name w:val="Makrotekst Tegn"/>
    <w:basedOn w:val="Standardskrifttypeiafsnit"/>
    <w:link w:val="Makrotekst"/>
    <w:uiPriority w:val="99"/>
    <w:semiHidden/>
    <w:rsid w:val="00A122DB"/>
    <w:rPr>
      <w:rFonts w:ascii="Consolas" w:hAnsi="Consolas"/>
      <w:szCs w:val="20"/>
    </w:rPr>
  </w:style>
  <w:style w:type="paragraph" w:styleId="Almindeligtekst">
    <w:name w:val="Plain Text"/>
    <w:basedOn w:val="Normal"/>
    <w:link w:val="AlmindeligtekstTegn"/>
    <w:uiPriority w:val="99"/>
    <w:semiHidden/>
    <w:unhideWhenUsed/>
    <w:rsid w:val="00A122DB"/>
    <w:pPr>
      <w:spacing w:before="0" w:after="0" w:line="240" w:lineRule="auto"/>
    </w:pPr>
    <w:rPr>
      <w:rFonts w:ascii="Consolas" w:hAnsi="Consolas"/>
      <w:szCs w:val="21"/>
    </w:rPr>
  </w:style>
  <w:style w:type="character" w:customStyle="1" w:styleId="AlmindeligtekstTegn">
    <w:name w:val="Almindelig tekst Tegn"/>
    <w:basedOn w:val="Standardskrifttypeiafsnit"/>
    <w:link w:val="Almindeligtekst"/>
    <w:uiPriority w:val="99"/>
    <w:semiHidden/>
    <w:rsid w:val="00A122DB"/>
    <w:rPr>
      <w:rFonts w:ascii="Consolas" w:hAnsi="Consolas"/>
      <w:szCs w:val="21"/>
    </w:rPr>
  </w:style>
  <w:style w:type="character" w:styleId="Pladsholdertekst">
    <w:name w:val="Placeholder Text"/>
    <w:basedOn w:val="Standardskrifttypeiafsnit"/>
    <w:uiPriority w:val="99"/>
    <w:semiHidden/>
    <w:rsid w:val="00A122DB"/>
    <w:rPr>
      <w:color w:val="595959" w:themeColor="text1" w:themeTint="A6"/>
    </w:rPr>
  </w:style>
  <w:style w:type="character" w:customStyle="1" w:styleId="ui-provider">
    <w:name w:val="ui-provider"/>
    <w:basedOn w:val="Standardskrifttypeiafsnit"/>
    <w:rsid w:val="00DB77FA"/>
  </w:style>
  <w:style w:type="character" w:styleId="Hyperlink">
    <w:name w:val="Hyperlink"/>
    <w:basedOn w:val="Standardskrifttypeiafsnit"/>
    <w:uiPriority w:val="99"/>
    <w:unhideWhenUsed/>
    <w:rsid w:val="00860D3B"/>
    <w:rPr>
      <w:color w:val="993E21" w:themeColor="hyperlink"/>
      <w:u w:val="single"/>
    </w:rPr>
  </w:style>
  <w:style w:type="character" w:styleId="Ulstomtale">
    <w:name w:val="Unresolved Mention"/>
    <w:basedOn w:val="Standardskrifttypeiafsnit"/>
    <w:uiPriority w:val="99"/>
    <w:semiHidden/>
    <w:unhideWhenUsed/>
    <w:rsid w:val="00D103B5"/>
    <w:rPr>
      <w:color w:val="605E5C"/>
      <w:shd w:val="clear" w:color="auto" w:fill="E1DFDD"/>
    </w:rPr>
  </w:style>
  <w:style w:type="paragraph" w:styleId="NormalWeb">
    <w:name w:val="Normal (Web)"/>
    <w:basedOn w:val="Normal"/>
    <w:uiPriority w:val="99"/>
    <w:semiHidden/>
    <w:unhideWhenUsed/>
    <w:rsid w:val="003A5311"/>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 w:type="paragraph" w:styleId="Listeafsnit">
    <w:name w:val="List Paragraph"/>
    <w:basedOn w:val="Normal"/>
    <w:uiPriority w:val="34"/>
    <w:semiHidden/>
    <w:qFormat/>
    <w:rsid w:val="000D4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04877">
      <w:bodyDiv w:val="1"/>
      <w:marLeft w:val="0"/>
      <w:marRight w:val="0"/>
      <w:marTop w:val="0"/>
      <w:marBottom w:val="0"/>
      <w:divBdr>
        <w:top w:val="none" w:sz="0" w:space="0" w:color="auto"/>
        <w:left w:val="none" w:sz="0" w:space="0" w:color="auto"/>
        <w:bottom w:val="none" w:sz="0" w:space="0" w:color="auto"/>
        <w:right w:val="none" w:sz="0" w:space="0" w:color="auto"/>
      </w:divBdr>
    </w:div>
    <w:div w:id="851410040">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8088566">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ichaelAggerholm/Apprentice_Test/ac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haelAggerholm/Apprentice_Test/blob/main/Assets/Documents/database_diagram.drawi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ichaelAggerholm/Apprentice_Test"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2agg\AppData\Roaming\Microsoft\Templates\Elevrapport%20med%20forside.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8BD3C-A01E-402F-B932-520DB1D19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Elevrapport med forside</Template>
  <TotalTime>838</TotalTime>
  <Pages>25</Pages>
  <Words>3165</Words>
  <Characters>19308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Aggerholm</dc:creator>
  <cp:keywords/>
  <cp:lastModifiedBy>Michael Aggerholm</cp:lastModifiedBy>
  <cp:revision>48</cp:revision>
  <dcterms:created xsi:type="dcterms:W3CDTF">2024-04-09T08:21:00Z</dcterms:created>
  <dcterms:modified xsi:type="dcterms:W3CDTF">2024-04-15T19:52:00Z</dcterms:modified>
  <cp:version/>
</cp:coreProperties>
</file>